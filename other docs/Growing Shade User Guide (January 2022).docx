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54412" w14:textId="14DB33E6" w:rsidR="0088128E" w:rsidRDefault="00D75D7C" w:rsidP="0088128E">
      <w:pPr>
        <w:pStyle w:val="CDTITLE"/>
      </w:pPr>
      <w:r>
        <w:t>Growing</w:t>
      </w:r>
      <w:r w:rsidR="003A56E9">
        <w:t xml:space="preserve"> shade</w:t>
      </w:r>
      <w:r w:rsidR="0088128E" w:rsidRPr="0088128E">
        <w:t xml:space="preserve"> </w:t>
      </w:r>
      <w:r w:rsidR="0088128E">
        <w:br/>
      </w:r>
      <w:r w:rsidR="006E650D">
        <w:t>Interactive</w:t>
      </w:r>
      <w:r w:rsidR="0088128E" w:rsidRPr="0088128E">
        <w:t xml:space="preserve"> </w:t>
      </w:r>
      <w:r w:rsidR="00054A92">
        <w:t>RESOURCE</w:t>
      </w:r>
    </w:p>
    <w:p w14:paraId="725FC3C5" w14:textId="775398D8" w:rsidR="00CC3E88" w:rsidRPr="0060703C" w:rsidRDefault="0088128E" w:rsidP="00CC3E88">
      <w:pPr>
        <w:jc w:val="right"/>
        <w:rPr>
          <w:rStyle w:val="title2ndline"/>
        </w:rPr>
      </w:pPr>
      <w:r>
        <w:rPr>
          <w:rStyle w:val="title2ndline"/>
        </w:rPr>
        <w:t>User Guide</w:t>
      </w:r>
    </w:p>
    <w:p w14:paraId="5EE65A4B" w14:textId="6AB4E5D2" w:rsidR="00CC3E88" w:rsidRDefault="00CC3E88" w:rsidP="00CC3E88">
      <w:pPr>
        <w:ind w:left="1800"/>
        <w:rPr>
          <w:color w:val="003F82"/>
          <w:sz w:val="44"/>
          <w:szCs w:val="44"/>
        </w:rPr>
      </w:pPr>
      <w:r>
        <w:rPr>
          <w:noProof/>
        </w:rPr>
        <w:drawing>
          <wp:anchor distT="0" distB="0" distL="114300" distR="114300" simplePos="0" relativeHeight="251636736" behindDoc="0" locked="0" layoutInCell="1" allowOverlap="1" wp14:anchorId="703C04D6" wp14:editId="5DD88DBB">
            <wp:simplePos x="0" y="0"/>
            <wp:positionH relativeFrom="page">
              <wp:posOffset>-1129030</wp:posOffset>
            </wp:positionH>
            <wp:positionV relativeFrom="page">
              <wp:posOffset>3521075</wp:posOffset>
            </wp:positionV>
            <wp:extent cx="8258810" cy="398145"/>
            <wp:effectExtent l="0" t="0" r="0" b="8255"/>
            <wp:wrapThrough wrapText="bothSides">
              <wp:wrapPolygon edited="0">
                <wp:start x="0" y="0"/>
                <wp:lineTo x="0" y="20670"/>
                <wp:lineTo x="996" y="20670"/>
                <wp:lineTo x="21524" y="4134"/>
                <wp:lineTo x="21524" y="0"/>
                <wp:lineTo x="0" y="0"/>
              </wp:wrapPolygon>
            </wp:wrapThrough>
            <wp:docPr id="21" name="Picture 15" descr="White Bar Art" title="White Ba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a:extLst>
                        <a:ext uri="{28A0092B-C50C-407E-A947-70E740481C1C}">
                          <a14:useLocalDpi xmlns:a14="http://schemas.microsoft.com/office/drawing/2010/main" val="0"/>
                        </a:ext>
                      </a:extLst>
                    </a:blip>
                    <a:srcRect t="79324"/>
                    <a:stretch/>
                  </pic:blipFill>
                  <pic:spPr bwMode="auto">
                    <a:xfrm>
                      <a:off x="0" y="0"/>
                      <a:ext cx="8258810" cy="398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254" distL="114300" distR="114300" simplePos="0" relativeHeight="251634688" behindDoc="0" locked="0" layoutInCell="1" allowOverlap="0" wp14:anchorId="1212EA27" wp14:editId="57C23A57">
            <wp:simplePos x="0" y="0"/>
            <wp:positionH relativeFrom="page">
              <wp:posOffset>-341630</wp:posOffset>
            </wp:positionH>
            <wp:positionV relativeFrom="page">
              <wp:posOffset>7296997</wp:posOffset>
            </wp:positionV>
            <wp:extent cx="7772400" cy="1699895"/>
            <wp:effectExtent l="0" t="0" r="0" b="1905"/>
            <wp:wrapNone/>
            <wp:docPr id="23" name="Picture 14" descr="Logo Art" title="Logo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title="Logo 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3F82"/>
          <w:sz w:val="44"/>
          <w:szCs w:val="44"/>
        </w:rPr>
        <w:br w:type="page"/>
      </w:r>
    </w:p>
    <w:p w14:paraId="4622E7A8" w14:textId="77777777" w:rsidR="0098231D" w:rsidRPr="00B32133" w:rsidRDefault="00F714E1" w:rsidP="00F714E1">
      <w:pPr>
        <w:spacing w:before="1320" w:after="2520"/>
        <w:jc w:val="center"/>
        <w:rPr>
          <w:color w:val="003F82"/>
          <w:sz w:val="44"/>
          <w:szCs w:val="44"/>
        </w:rPr>
      </w:pPr>
      <w:r>
        <w:rPr>
          <w:color w:val="003F82"/>
          <w:sz w:val="44"/>
          <w:szCs w:val="44"/>
        </w:rPr>
        <w:lastRenderedPageBreak/>
        <w:br/>
      </w:r>
      <w:r>
        <w:rPr>
          <w:color w:val="003F82"/>
          <w:sz w:val="44"/>
          <w:szCs w:val="44"/>
        </w:rPr>
        <w:br/>
      </w:r>
      <w:r w:rsidR="002972C0" w:rsidRPr="002F4519">
        <w:rPr>
          <w:color w:val="003F82"/>
          <w:sz w:val="44"/>
          <w:szCs w:val="44"/>
        </w:rPr>
        <w:t>The Council’s mission is to foster</w:t>
      </w:r>
      <w:r w:rsidR="002972C0" w:rsidRPr="002F4519">
        <w:rPr>
          <w:color w:val="003F82"/>
          <w:sz w:val="44"/>
          <w:szCs w:val="44"/>
        </w:rPr>
        <w:br/>
        <w:t xml:space="preserve">efficient and economic growth for </w:t>
      </w:r>
      <w:r w:rsidR="002972C0" w:rsidRPr="002F4519">
        <w:rPr>
          <w:color w:val="003F82"/>
          <w:sz w:val="44"/>
          <w:szCs w:val="44"/>
        </w:rPr>
        <w:br/>
        <w:t>a</w:t>
      </w:r>
      <w:r w:rsidR="00B32133">
        <w:rPr>
          <w:color w:val="003F82"/>
          <w:sz w:val="44"/>
          <w:szCs w:val="44"/>
        </w:rPr>
        <w:t xml:space="preserve"> prosperous metropolitan region</w:t>
      </w:r>
    </w:p>
    <w:p w14:paraId="441DEDE6" w14:textId="77777777" w:rsidR="0098231D" w:rsidRDefault="008F256F" w:rsidP="00DC3578">
      <w:pPr>
        <w:pStyle w:val="Heading3"/>
      </w:pPr>
      <w:r>
        <w:rPr>
          <w:noProof/>
        </w:rPr>
        <mc:AlternateContent>
          <mc:Choice Requires="wps">
            <w:drawing>
              <wp:anchor distT="0" distB="0" distL="114300" distR="114300" simplePos="0" relativeHeight="251655168" behindDoc="0" locked="0" layoutInCell="1" allowOverlap="1" wp14:anchorId="722AC190" wp14:editId="5144FBAA">
                <wp:simplePos x="0" y="0"/>
                <wp:positionH relativeFrom="column">
                  <wp:posOffset>0</wp:posOffset>
                </wp:positionH>
                <wp:positionV relativeFrom="paragraph">
                  <wp:posOffset>148590</wp:posOffset>
                </wp:positionV>
                <wp:extent cx="6400800" cy="25400"/>
                <wp:effectExtent l="0" t="0" r="25400" b="25400"/>
                <wp:wrapNone/>
                <wp:docPr id="16" name="Straight Connector 8"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6BFBF1A" id="Straight Connector 8" o:spid="_x0000_s1026" alt="Title: Horizontal Line"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7pt" to="7in,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" strokecolor="#505150" strokeweight=".5pt">
                <o:lock v:ext="edit" shapetype="f"/>
              </v:line>
            </w:pict>
          </mc:Fallback>
        </mc:AlternateContent>
      </w:r>
    </w:p>
    <w:p w14:paraId="4B3C708A" w14:textId="77777777" w:rsidR="005C7A91" w:rsidRPr="00A92A74" w:rsidRDefault="005C7A91" w:rsidP="005C7A91">
      <w:pPr>
        <w:pStyle w:val="DocumentTitle"/>
        <w:spacing w:before="240" w:after="120"/>
        <w:jc w:val="left"/>
        <w:rPr>
          <w:rStyle w:val="StrongBlue"/>
          <w:b/>
          <w:sz w:val="24"/>
          <w:szCs w:val="24"/>
        </w:rPr>
      </w:pPr>
      <w:r>
        <w:rPr>
          <w:rStyle w:val="StrongBlue"/>
          <w:b/>
          <w:sz w:val="24"/>
          <w:szCs w:val="24"/>
        </w:rPr>
        <w:t>Metropolitan Council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Caption w:val="Council Members"/>
        <w:tblDescription w:val="Susan Haigh  Chair Katie Rodriguez  District 1 Lona Schreiber  District 2 Jennifer Munt  District 3 Gary Van Eyll  District 4 Steve Elkins  District 5 James Brimeyer  District 6 Gary L. Cunningham District 7 Adam Duininck  District 8&#10;Edward Reynoso  District 9 Marie McCarthy  District 10 Sandy Rummel  District 11 Harry Melander  District 12 Richard Kramer  District 13 Jon Commers  District 14 Steven T. Chávez District 15 Wendy Wulff  District 16"/>
      </w:tblPr>
      <w:tblGrid>
        <w:gridCol w:w="5035"/>
        <w:gridCol w:w="5035"/>
      </w:tblGrid>
      <w:tr w:rsidR="005C7A91" w:rsidRPr="005C7A91" w14:paraId="7D2AE832" w14:textId="77777777" w:rsidTr="00F82DF9">
        <w:trPr>
          <w:trHeight w:val="2313"/>
        </w:trPr>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68B62BC2" w14:textId="0EDA4804" w:rsidR="005C7A91" w:rsidRPr="005C7A91" w:rsidRDefault="00F9690C" w:rsidP="001556E0">
            <w:pPr>
              <w:rPr>
                <w:color w:val="003F82"/>
              </w:rPr>
            </w:pPr>
            <w:r>
              <w:rPr>
                <w:color w:val="003F82"/>
              </w:rPr>
              <w:t xml:space="preserve">Charlie </w:t>
            </w:r>
            <w:proofErr w:type="spellStart"/>
            <w:r>
              <w:rPr>
                <w:color w:val="003F82"/>
              </w:rPr>
              <w:t>Zelle</w:t>
            </w:r>
            <w:proofErr w:type="spellEnd"/>
            <w:r w:rsidR="005C7A91" w:rsidRPr="005C7A91">
              <w:rPr>
                <w:color w:val="003F82"/>
              </w:rPr>
              <w:tab/>
            </w:r>
            <w:r w:rsidR="001E5871" w:rsidRPr="005C7A91">
              <w:rPr>
                <w:color w:val="003F82"/>
              </w:rPr>
              <w:tab/>
            </w:r>
            <w:r w:rsidR="001E5871" w:rsidRPr="005C7A91">
              <w:rPr>
                <w:color w:val="003F82"/>
              </w:rPr>
              <w:tab/>
            </w:r>
            <w:r w:rsidR="005C7A91" w:rsidRPr="005C7A91">
              <w:rPr>
                <w:color w:val="003F82"/>
              </w:rPr>
              <w:t>Chair</w:t>
            </w:r>
            <w:r w:rsidR="005C7A91" w:rsidRPr="005C7A91">
              <w:rPr>
                <w:color w:val="003F82"/>
              </w:rPr>
              <w:br/>
            </w:r>
            <w:r w:rsidR="001E5871" w:rsidRPr="001E5871">
              <w:rPr>
                <w:color w:val="003F82"/>
              </w:rPr>
              <w:t>Judy Johnson</w:t>
            </w:r>
            <w:r w:rsidR="005C7A91" w:rsidRPr="005C7A91">
              <w:rPr>
                <w:color w:val="003F82"/>
              </w:rPr>
              <w:tab/>
            </w:r>
            <w:r w:rsidR="005C7A91" w:rsidRPr="005C7A91">
              <w:rPr>
                <w:color w:val="003F82"/>
              </w:rPr>
              <w:tab/>
            </w:r>
            <w:r w:rsidR="001E5871" w:rsidRPr="005C7A91">
              <w:rPr>
                <w:color w:val="003F82"/>
              </w:rPr>
              <w:tab/>
            </w:r>
            <w:r w:rsidR="005C7A91" w:rsidRPr="005C7A91">
              <w:rPr>
                <w:color w:val="003F82"/>
              </w:rPr>
              <w:t>District 1</w:t>
            </w:r>
            <w:r w:rsidR="005C7A91" w:rsidRPr="005C7A91">
              <w:rPr>
                <w:color w:val="003F82"/>
              </w:rPr>
              <w:br/>
            </w:r>
            <w:r w:rsidR="001E5871" w:rsidRPr="001E5871">
              <w:rPr>
                <w:color w:val="003F82"/>
              </w:rPr>
              <w:t xml:space="preserve">Reva </w:t>
            </w:r>
            <w:proofErr w:type="spellStart"/>
            <w:r w:rsidR="001E5871" w:rsidRPr="001E5871">
              <w:rPr>
                <w:color w:val="003F82"/>
              </w:rPr>
              <w:t>Chamblis</w:t>
            </w:r>
            <w:proofErr w:type="spellEnd"/>
            <w:r w:rsidR="005C7A91" w:rsidRPr="005C7A91">
              <w:rPr>
                <w:color w:val="003F82"/>
              </w:rPr>
              <w:tab/>
            </w:r>
            <w:r w:rsidR="005C7A91" w:rsidRPr="005C7A91">
              <w:rPr>
                <w:color w:val="003F82"/>
              </w:rPr>
              <w:tab/>
              <w:t>District 2</w:t>
            </w:r>
            <w:r w:rsidR="005C7A91" w:rsidRPr="005C7A91">
              <w:rPr>
                <w:color w:val="003F82"/>
              </w:rPr>
              <w:br/>
            </w:r>
            <w:r w:rsidR="001E5871" w:rsidRPr="001E5871">
              <w:rPr>
                <w:color w:val="003F82"/>
              </w:rPr>
              <w:t>Christopher Ferguson</w:t>
            </w:r>
            <w:r w:rsidR="005C7A91" w:rsidRPr="005C7A91">
              <w:rPr>
                <w:color w:val="003F82"/>
              </w:rPr>
              <w:tab/>
            </w:r>
            <w:r w:rsidR="00F82DF9" w:rsidRPr="005C7A91">
              <w:rPr>
                <w:color w:val="003F82"/>
              </w:rPr>
              <w:tab/>
            </w:r>
            <w:r w:rsidR="005C7A91" w:rsidRPr="005C7A91">
              <w:rPr>
                <w:color w:val="003F82"/>
              </w:rPr>
              <w:t>District 3</w:t>
            </w:r>
            <w:r w:rsidR="005C7A91" w:rsidRPr="005C7A91">
              <w:rPr>
                <w:color w:val="003F82"/>
              </w:rPr>
              <w:br/>
            </w:r>
            <w:r w:rsidR="001556E0">
              <w:rPr>
                <w:color w:val="003F82"/>
              </w:rPr>
              <w:t>Deb Barber</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4</w:t>
            </w:r>
            <w:r w:rsidR="005C7A91" w:rsidRPr="005C7A91">
              <w:rPr>
                <w:color w:val="003F82"/>
              </w:rPr>
              <w:br/>
            </w:r>
            <w:r w:rsidR="001E5871" w:rsidRPr="001E5871">
              <w:rPr>
                <w:color w:val="003F82"/>
              </w:rPr>
              <w:t>Molly Cummings</w:t>
            </w:r>
            <w:r w:rsidR="005C7A91" w:rsidRPr="005C7A91">
              <w:rPr>
                <w:color w:val="003F82"/>
              </w:rPr>
              <w:tab/>
            </w:r>
            <w:r w:rsidR="005C7A91" w:rsidRPr="005C7A91">
              <w:rPr>
                <w:color w:val="003F82"/>
              </w:rPr>
              <w:tab/>
              <w:t>District 5</w:t>
            </w:r>
            <w:r w:rsidR="005C7A91" w:rsidRPr="005C7A91">
              <w:rPr>
                <w:color w:val="003F82"/>
              </w:rPr>
              <w:br/>
            </w:r>
            <w:proofErr w:type="spellStart"/>
            <w:r w:rsidR="001E5871" w:rsidRPr="001E5871">
              <w:rPr>
                <w:color w:val="003F82"/>
              </w:rPr>
              <w:t>Lynnea</w:t>
            </w:r>
            <w:proofErr w:type="spellEnd"/>
            <w:r w:rsidR="001E5871" w:rsidRPr="001E5871">
              <w:rPr>
                <w:color w:val="003F82"/>
              </w:rPr>
              <w:t xml:space="preserve"> Atlas-</w:t>
            </w:r>
            <w:proofErr w:type="spellStart"/>
            <w:r w:rsidR="001E5871" w:rsidRPr="001E5871">
              <w:rPr>
                <w:color w:val="003F82"/>
              </w:rPr>
              <w:t>Ingebretson</w:t>
            </w:r>
            <w:proofErr w:type="spellEnd"/>
            <w:r w:rsidR="001556E0" w:rsidRPr="005C7A91">
              <w:rPr>
                <w:color w:val="003F82"/>
              </w:rPr>
              <w:tab/>
            </w:r>
            <w:r w:rsidR="005C7A91" w:rsidRPr="005C7A91">
              <w:rPr>
                <w:color w:val="003F82"/>
              </w:rPr>
              <w:t>District 6</w:t>
            </w:r>
            <w:r w:rsidR="005C7A91" w:rsidRPr="005C7A91">
              <w:rPr>
                <w:color w:val="003F82"/>
              </w:rPr>
              <w:br/>
            </w:r>
            <w:r w:rsidR="001E5871" w:rsidRPr="001E5871">
              <w:rPr>
                <w:color w:val="003F82"/>
              </w:rPr>
              <w:t xml:space="preserve">Robert </w:t>
            </w:r>
            <w:proofErr w:type="spellStart"/>
            <w:r w:rsidR="001E5871" w:rsidRPr="001E5871">
              <w:rPr>
                <w:color w:val="003F82"/>
              </w:rPr>
              <w:t>Lilligren</w:t>
            </w:r>
            <w:proofErr w:type="spellEnd"/>
            <w:r w:rsidR="00F82DF9" w:rsidRPr="005C7A91">
              <w:rPr>
                <w:color w:val="003F82"/>
              </w:rPr>
              <w:tab/>
            </w:r>
            <w:r w:rsidR="001E5871" w:rsidRPr="005C7A91">
              <w:rPr>
                <w:color w:val="003F82"/>
              </w:rPr>
              <w:tab/>
            </w:r>
            <w:r w:rsidR="005C7A91" w:rsidRPr="005C7A91">
              <w:rPr>
                <w:color w:val="003F82"/>
              </w:rPr>
              <w:t>District 7</w:t>
            </w:r>
            <w:r w:rsidR="005C7A91" w:rsidRPr="005C7A91">
              <w:rPr>
                <w:color w:val="003F82"/>
              </w:rPr>
              <w:br/>
            </w:r>
            <w:r w:rsidR="001E5871" w:rsidRPr="001E5871">
              <w:rPr>
                <w:color w:val="003F82"/>
              </w:rPr>
              <w:t>Abdirahman Muse</w:t>
            </w:r>
            <w:r w:rsidR="001556E0">
              <w:rPr>
                <w:color w:val="003F82"/>
              </w:rPr>
              <w:tab/>
            </w:r>
            <w:r w:rsidR="001556E0">
              <w:rPr>
                <w:color w:val="003F82"/>
              </w:rPr>
              <w:tab/>
            </w:r>
            <w:r w:rsidR="005C7A91" w:rsidRPr="005C7A91">
              <w:rPr>
                <w:color w:val="003F82"/>
              </w:rPr>
              <w:t>District 8</w:t>
            </w:r>
          </w:p>
        </w:tc>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2FB99236" w14:textId="77777777" w:rsidR="005C7A91" w:rsidRPr="005C7A91" w:rsidRDefault="001E5871" w:rsidP="005C7A91">
            <w:pPr>
              <w:rPr>
                <w:color w:val="003F82"/>
              </w:rPr>
            </w:pPr>
            <w:r w:rsidRPr="001E5871">
              <w:rPr>
                <w:color w:val="003F82"/>
              </w:rPr>
              <w:t xml:space="preserve">Raymond </w:t>
            </w:r>
            <w:proofErr w:type="spellStart"/>
            <w:r w:rsidRPr="001E5871">
              <w:rPr>
                <w:color w:val="003F82"/>
              </w:rPr>
              <w:t>Zeran</w:t>
            </w:r>
            <w:proofErr w:type="spellEnd"/>
            <w:r w:rsidR="00F82DF9" w:rsidRPr="005C7A91">
              <w:rPr>
                <w:color w:val="003F82"/>
              </w:rPr>
              <w:tab/>
            </w:r>
            <w:r w:rsidRPr="005C7A91">
              <w:rPr>
                <w:color w:val="003F82"/>
              </w:rPr>
              <w:tab/>
            </w:r>
            <w:r w:rsidR="005C7A91" w:rsidRPr="005C7A91">
              <w:rPr>
                <w:color w:val="003F82"/>
              </w:rPr>
              <w:t>District 9</w:t>
            </w:r>
            <w:r w:rsidR="005C7A91" w:rsidRPr="005C7A91">
              <w:rPr>
                <w:color w:val="003F82"/>
              </w:rPr>
              <w:br/>
            </w:r>
            <w:r w:rsidRPr="001E5871">
              <w:rPr>
                <w:color w:val="003F82"/>
              </w:rPr>
              <w:t>Peter Lindstrom</w:t>
            </w:r>
            <w:r w:rsidR="005C7A91" w:rsidRPr="005C7A91">
              <w:rPr>
                <w:color w:val="003F82"/>
              </w:rPr>
              <w:tab/>
            </w:r>
            <w:r w:rsidR="005C7A91" w:rsidRPr="005C7A91">
              <w:rPr>
                <w:color w:val="003F82"/>
              </w:rPr>
              <w:tab/>
              <w:t>District 10</w:t>
            </w:r>
            <w:r w:rsidR="005C7A91" w:rsidRPr="005C7A91">
              <w:rPr>
                <w:color w:val="003F82"/>
              </w:rPr>
              <w:br/>
            </w:r>
            <w:r w:rsidRPr="001E5871">
              <w:rPr>
                <w:color w:val="003F82"/>
              </w:rPr>
              <w:t>Susan Vento</w:t>
            </w:r>
            <w:r w:rsidR="005C7A91" w:rsidRPr="005C7A91">
              <w:rPr>
                <w:color w:val="003F82"/>
              </w:rPr>
              <w:tab/>
            </w:r>
            <w:r w:rsidR="005C7A91" w:rsidRPr="005C7A91">
              <w:rPr>
                <w:color w:val="003F82"/>
              </w:rPr>
              <w:tab/>
            </w:r>
            <w:r w:rsidRPr="005C7A91">
              <w:rPr>
                <w:color w:val="003F82"/>
              </w:rPr>
              <w:tab/>
            </w:r>
            <w:r w:rsidR="005C7A91" w:rsidRPr="005C7A91">
              <w:rPr>
                <w:color w:val="003F82"/>
              </w:rPr>
              <w:t>District 11</w:t>
            </w:r>
            <w:r w:rsidR="005C7A91" w:rsidRPr="005C7A91">
              <w:rPr>
                <w:color w:val="003F82"/>
              </w:rPr>
              <w:br/>
            </w:r>
            <w:r w:rsidRPr="001E5871">
              <w:rPr>
                <w:color w:val="003F82"/>
              </w:rPr>
              <w:t>Francisco J. Gonzalez</w:t>
            </w:r>
            <w:r w:rsidR="005C7A91" w:rsidRPr="005C7A91">
              <w:rPr>
                <w:color w:val="003F82"/>
              </w:rPr>
              <w:tab/>
              <w:t>District 12</w:t>
            </w:r>
            <w:r w:rsidR="005C7A91" w:rsidRPr="005C7A91">
              <w:rPr>
                <w:color w:val="003F82"/>
              </w:rPr>
              <w:br/>
            </w:r>
            <w:r w:rsidRPr="001E5871">
              <w:rPr>
                <w:color w:val="003F82"/>
              </w:rPr>
              <w:t>Chai Lee</w:t>
            </w:r>
            <w:r w:rsidR="005C7A91" w:rsidRPr="005C7A91">
              <w:rPr>
                <w:color w:val="003F82"/>
              </w:rPr>
              <w:tab/>
            </w:r>
            <w:r w:rsidR="005C7A91" w:rsidRPr="005C7A91">
              <w:rPr>
                <w:color w:val="003F82"/>
              </w:rPr>
              <w:tab/>
            </w:r>
            <w:r w:rsidRPr="005C7A91">
              <w:rPr>
                <w:color w:val="003F82"/>
              </w:rPr>
              <w:tab/>
            </w:r>
            <w:r w:rsidR="005C7A91" w:rsidRPr="005C7A91">
              <w:rPr>
                <w:color w:val="003F82"/>
              </w:rPr>
              <w:t>District 13</w:t>
            </w:r>
            <w:r w:rsidR="005C7A91" w:rsidRPr="005C7A91">
              <w:rPr>
                <w:color w:val="003F82"/>
              </w:rPr>
              <w:br/>
            </w:r>
            <w:r w:rsidRPr="001E5871">
              <w:rPr>
                <w:color w:val="003F82"/>
              </w:rPr>
              <w:t xml:space="preserve">Kris </w:t>
            </w:r>
            <w:proofErr w:type="spellStart"/>
            <w:r w:rsidRPr="001E5871">
              <w:rPr>
                <w:color w:val="003F82"/>
              </w:rPr>
              <w:t>Fredson</w:t>
            </w:r>
            <w:proofErr w:type="spellEnd"/>
            <w:r w:rsidR="005C7A91" w:rsidRPr="005C7A91">
              <w:rPr>
                <w:color w:val="003F82"/>
              </w:rPr>
              <w:tab/>
            </w:r>
            <w:r w:rsidR="00F82DF9" w:rsidRPr="005C7A91">
              <w:rPr>
                <w:color w:val="003F82"/>
              </w:rPr>
              <w:tab/>
            </w:r>
            <w:r w:rsidRPr="005C7A91">
              <w:rPr>
                <w:color w:val="003F82"/>
              </w:rPr>
              <w:tab/>
            </w:r>
            <w:r w:rsidR="005C7A91" w:rsidRPr="005C7A91">
              <w:rPr>
                <w:color w:val="003F82"/>
              </w:rPr>
              <w:t>District 14</w:t>
            </w:r>
            <w:r w:rsidR="005C7A91" w:rsidRPr="005C7A91">
              <w:rPr>
                <w:color w:val="003F82"/>
              </w:rPr>
              <w:br/>
            </w:r>
            <w:r w:rsidRPr="001E5871">
              <w:rPr>
                <w:color w:val="003F82"/>
              </w:rPr>
              <w:t>Phillip Sterner</w:t>
            </w:r>
            <w:r w:rsidR="005C7A91" w:rsidRPr="005C7A91">
              <w:rPr>
                <w:color w:val="003F82"/>
              </w:rPr>
              <w:tab/>
            </w:r>
            <w:r w:rsidR="00F82DF9" w:rsidRPr="005C7A91">
              <w:rPr>
                <w:color w:val="003F82"/>
              </w:rPr>
              <w:tab/>
            </w:r>
            <w:r w:rsidRPr="005C7A91">
              <w:rPr>
                <w:color w:val="003F82"/>
              </w:rPr>
              <w:tab/>
            </w:r>
            <w:r w:rsidR="005C7A91" w:rsidRPr="005C7A91">
              <w:rPr>
                <w:color w:val="003F82"/>
              </w:rPr>
              <w:t>District 15</w:t>
            </w:r>
            <w:r w:rsidR="005C7A91" w:rsidRPr="005C7A91">
              <w:rPr>
                <w:color w:val="003F82"/>
              </w:rPr>
              <w:br/>
              <w:t>Wendy Wulff</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16</w:t>
            </w:r>
          </w:p>
        </w:tc>
      </w:tr>
    </w:tbl>
    <w:p w14:paraId="721ACA69" w14:textId="77777777" w:rsidR="006676B1" w:rsidRDefault="008F256F" w:rsidP="00DC3578">
      <w:r>
        <w:rPr>
          <w:noProof/>
        </w:rPr>
        <mc:AlternateContent>
          <mc:Choice Requires="wps">
            <w:drawing>
              <wp:anchor distT="0" distB="0" distL="114300" distR="114300" simplePos="0" relativeHeight="251653120" behindDoc="0" locked="0" layoutInCell="1" allowOverlap="1" wp14:anchorId="4B04AEB8" wp14:editId="5E777D5A">
                <wp:simplePos x="0" y="0"/>
                <wp:positionH relativeFrom="column">
                  <wp:posOffset>-8255</wp:posOffset>
                </wp:positionH>
                <wp:positionV relativeFrom="paragraph">
                  <wp:posOffset>236220</wp:posOffset>
                </wp:positionV>
                <wp:extent cx="6401435" cy="25400"/>
                <wp:effectExtent l="0" t="0" r="24765" b="25400"/>
                <wp:wrapNone/>
                <wp:docPr id="11" name="Straight Connector 5"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1435"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24063D" id="Straight Connector 5" o:spid="_x0000_s1026" alt="Title: Horizontal Line"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8.6pt" to="503.4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" strokecolor="#505150" strokeweight=".5pt">
                <o:lock v:ext="edit" shapetype="f"/>
              </v:line>
            </w:pict>
          </mc:Fallback>
        </mc:AlternateContent>
      </w:r>
    </w:p>
    <w:p w14:paraId="4A4CE8B8" w14:textId="005A1210" w:rsidR="006003FD" w:rsidRPr="00B32133" w:rsidRDefault="008F256F" w:rsidP="006E650D">
      <w:r>
        <w:rPr>
          <w:noProof/>
        </w:rPr>
        <w:drawing>
          <wp:anchor distT="0" distB="0" distL="114300" distR="114300" simplePos="0" relativeHeight="251652096" behindDoc="0" locked="0" layoutInCell="1" allowOverlap="1" wp14:anchorId="2509B05F" wp14:editId="2910C24F">
            <wp:simplePos x="0" y="0"/>
            <wp:positionH relativeFrom="column">
              <wp:posOffset>-121285</wp:posOffset>
            </wp:positionH>
            <wp:positionV relativeFrom="paragraph">
              <wp:posOffset>110490</wp:posOffset>
            </wp:positionV>
            <wp:extent cx="2122805" cy="2225040"/>
            <wp:effectExtent l="0" t="0" r="10795" b="10160"/>
            <wp:wrapTight wrapText="bothSides">
              <wp:wrapPolygon edited="0">
                <wp:start x="0" y="0"/>
                <wp:lineTo x="0" y="21452"/>
                <wp:lineTo x="21451" y="21452"/>
                <wp:lineTo x="21451" y="0"/>
                <wp:lineTo x="0" y="0"/>
              </wp:wrapPolygon>
            </wp:wrapTight>
            <wp:docPr id="10" name="Picture 2" descr="7 County Map" title="7 Coun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title="7 County Map"/>
                    <pic:cNvPicPr>
                      <a:picLocks noChangeAspect="1" noChangeArrowheads="1"/>
                    </pic:cNvPicPr>
                  </pic:nvPicPr>
                  <pic:blipFill rotWithShape="1">
                    <a:blip r:embed="rId10">
                      <a:extLst>
                        <a:ext uri="{28A0092B-C50C-407E-A947-70E740481C1C}">
                          <a14:useLocalDpi xmlns:a14="http://schemas.microsoft.com/office/drawing/2010/main" val="0"/>
                        </a:ext>
                      </a:extLst>
                    </a:blip>
                    <a:srcRect l="11820" t="9630" r="10540" b="1110"/>
                    <a:stretch/>
                  </pic:blipFill>
                  <pic:spPr bwMode="auto">
                    <a:xfrm>
                      <a:off x="0" y="0"/>
                      <a:ext cx="2122805" cy="22250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8231D">
        <w:br/>
      </w:r>
      <w:r w:rsidR="00DC3578">
        <w:t xml:space="preserve">The Metropolitan Council is the regional planning organization </w:t>
      </w:r>
      <w:r w:rsidR="00221442">
        <w:br/>
      </w:r>
      <w:r w:rsidR="00DC3578">
        <w:t xml:space="preserve">for the seven-county Twin Cities area. The Council operates the regional bus and rail system, collects and treats wastewater, coordinates regional water resources, plans and helps fund regional parks, and administers federal funds that provide housing opportunities for low- and moderate-income individuals and families. The 17-member Council board is appointed by and serves </w:t>
      </w:r>
      <w:r w:rsidR="00E94146">
        <w:t>at the pleasure of the governo</w:t>
      </w:r>
      <w:r w:rsidR="00AC03F2">
        <w:t>r</w:t>
      </w:r>
      <w:r w:rsidR="00E94146">
        <w:t>.</w:t>
      </w:r>
    </w:p>
    <w:p w14:paraId="0388C027" w14:textId="77777777" w:rsidR="00B32133" w:rsidRDefault="00DC3578" w:rsidP="00B32133">
      <w:pPr>
        <w:pStyle w:val="Footer"/>
      </w:pPr>
      <w:r w:rsidRPr="0098231D">
        <w:rPr>
          <w:color w:val="003F82"/>
        </w:rPr>
        <w:t>On request, this publication will be made available in alternative format</w:t>
      </w:r>
      <w:r w:rsidR="006676B1" w:rsidRPr="0098231D">
        <w:rPr>
          <w:color w:val="003F82"/>
        </w:rPr>
        <w:t xml:space="preserve">s to people with disabilities. </w:t>
      </w:r>
      <w:r w:rsidRPr="0098231D">
        <w:rPr>
          <w:color w:val="003F82"/>
        </w:rPr>
        <w:t>Call Metropolitan Council information at 651-602-1140 or TTY 651-291-0904.</w:t>
      </w:r>
      <w:r w:rsidR="008F0351" w:rsidRPr="0098231D">
        <w:t xml:space="preserve"> </w:t>
      </w:r>
    </w:p>
    <w:p w14:paraId="30403B76" w14:textId="1A73B26D" w:rsidR="006E650D" w:rsidRDefault="006E650D">
      <w:pPr>
        <w:spacing w:after="0"/>
      </w:pPr>
      <w:r>
        <w:br w:type="page"/>
      </w:r>
    </w:p>
    <w:p w14:paraId="6558729A" w14:textId="3B2972DD" w:rsidR="00054A92" w:rsidRDefault="005217AF" w:rsidP="00054A92">
      <w:pPr>
        <w:pStyle w:val="Heading1"/>
      </w:pPr>
      <w:bookmarkStart w:id="0" w:name="_Toc66874019"/>
      <w:r w:rsidRPr="005217AF">
        <w:lastRenderedPageBreak/>
        <w:t>Introduction</w:t>
      </w:r>
    </w:p>
    <w:p w14:paraId="402849B3" w14:textId="77777777" w:rsidR="00054A92" w:rsidRPr="00054A92" w:rsidRDefault="00054A92" w:rsidP="00054A92">
      <w:pPr>
        <w:rPr>
          <w:rFonts w:eastAsia="MS PGothic"/>
        </w:rPr>
      </w:pPr>
    </w:p>
    <w:p w14:paraId="66F3CC2D" w14:textId="31ECD29C" w:rsidR="00054A92" w:rsidRDefault="00054A92" w:rsidP="00054A92">
      <w:pPr>
        <w:pStyle w:val="Heading2"/>
      </w:pPr>
      <w:r w:rsidRPr="00054A92">
        <w:t>Why was the Growing Shade Project created?</w:t>
      </w:r>
    </w:p>
    <w:p w14:paraId="19E4DBA3" w14:textId="2CAB697B" w:rsidR="00054A92" w:rsidRPr="00054A92" w:rsidRDefault="00054A92" w:rsidP="00054A92">
      <w:r w:rsidRPr="00054A92">
        <w:rPr>
          <w:b/>
          <w:bCs/>
        </w:rPr>
        <w:t>Trees help communities thrive.</w:t>
      </w:r>
      <w:r w:rsidRPr="00054A92">
        <w:t xml:space="preserve"> Community-wide benefits from trees include cooler temperatures, improved air quality, cleaner stormwater, improved mental health, and enhanced biodiversity. Enhancing tree canopy cover is an actionable step to create healthy and resilient places. The Growing Shade Project provides data and resources to inform tree planting and canopy preservation for the Twin Cities region.</w:t>
      </w:r>
    </w:p>
    <w:p w14:paraId="0B7FF673" w14:textId="77777777" w:rsidR="00054A92" w:rsidRDefault="00054A92" w:rsidP="00054A92">
      <w:pPr>
        <w:rPr>
          <w:i/>
          <w:iCs/>
        </w:rPr>
      </w:pPr>
      <w:r w:rsidRPr="00054A92">
        <w:rPr>
          <w:b/>
          <w:bCs/>
        </w:rPr>
        <w:t>Trees connect to regional issues and priorities.</w:t>
      </w:r>
      <w:r w:rsidRPr="00054A92">
        <w:t xml:space="preserve"> Public health, environmental justice, climate change, and natural resource conservation all intersect with the tree canopy. Tree planting efforts and ongoing maintenance will benefit from new perspectives, rigorous science, and thoughtful synthesis. Growing Shade was developed for planners and foresters but is available to anyone who wants this information. Stakeholder engagement remains essential to understand community-specific concerns and opportunities for enhancing, preserving, and maintaining the tree canopy.</w:t>
      </w:r>
    </w:p>
    <w:p w14:paraId="6BC93223" w14:textId="1D238580" w:rsidR="00054A92" w:rsidRPr="00054A92" w:rsidRDefault="00054A92" w:rsidP="003A56E9">
      <w:pPr>
        <w:rPr>
          <w:rFonts w:eastAsia="MS PGothic"/>
          <w:i/>
          <w:iCs/>
        </w:rPr>
      </w:pPr>
      <w:r w:rsidRPr="00054A92">
        <w:rPr>
          <w:rStyle w:val="Emphasis"/>
        </w:rPr>
        <w:t>Growing Shade is an interactive resource to inform tree canopy enhancement and preservation for the Twin Cities region</w:t>
      </w:r>
      <w:r>
        <w:rPr>
          <w:rStyle w:val="Emphasis"/>
          <w:rFonts w:eastAsia="MS PGothic"/>
        </w:rPr>
        <w:t>.</w:t>
      </w:r>
    </w:p>
    <w:p w14:paraId="52863EF3" w14:textId="57D9321F" w:rsidR="00033A63" w:rsidRDefault="00AB546D" w:rsidP="00A84440">
      <w:pPr>
        <w:pStyle w:val="Heading1"/>
        <w:spacing w:line="259" w:lineRule="auto"/>
      </w:pPr>
      <w:r>
        <w:t>User Interface</w:t>
      </w:r>
    </w:p>
    <w:p w14:paraId="2E72712F" w14:textId="4F2B6A28" w:rsidR="0065523B" w:rsidRDefault="0065523B" w:rsidP="0065523B">
      <w:r>
        <w:t>To begin using the tool, notice the tabs on the top of the screen. Navigate to different parts of the tool by clicking on the tabs. This document goes through each tab in detail.</w:t>
      </w:r>
    </w:p>
    <w:bookmarkEnd w:id="0"/>
    <w:p w14:paraId="77B82D0F" w14:textId="6090821C" w:rsidR="0065523B" w:rsidRDefault="00054A92" w:rsidP="00AF019D">
      <w:pPr>
        <w:jc w:val="center"/>
      </w:pPr>
      <w:r>
        <w:rPr>
          <w:noProof/>
        </w:rPr>
        <mc:AlternateContent>
          <mc:Choice Requires="wpg">
            <w:drawing>
              <wp:anchor distT="0" distB="0" distL="114300" distR="114300" simplePos="0" relativeHeight="251806720" behindDoc="0" locked="0" layoutInCell="1" allowOverlap="1" wp14:anchorId="22DC6901" wp14:editId="2F837173">
                <wp:simplePos x="0" y="0"/>
                <wp:positionH relativeFrom="column">
                  <wp:posOffset>2472544</wp:posOffset>
                </wp:positionH>
                <wp:positionV relativeFrom="paragraph">
                  <wp:posOffset>230901</wp:posOffset>
                </wp:positionV>
                <wp:extent cx="3318947" cy="1338590"/>
                <wp:effectExtent l="25400" t="25400" r="8890" b="7620"/>
                <wp:wrapNone/>
                <wp:docPr id="40" name="Group 40"/>
                <wp:cNvGraphicFramePr/>
                <a:graphic xmlns:a="http://schemas.openxmlformats.org/drawingml/2006/main">
                  <a:graphicData uri="http://schemas.microsoft.com/office/word/2010/wordprocessingGroup">
                    <wpg:wgp>
                      <wpg:cNvGrpSpPr/>
                      <wpg:grpSpPr>
                        <a:xfrm>
                          <a:off x="0" y="0"/>
                          <a:ext cx="3318947" cy="1338590"/>
                          <a:chOff x="0" y="0"/>
                          <a:chExt cx="3318947" cy="1338590"/>
                        </a:xfrm>
                      </wpg:grpSpPr>
                      <wpg:grpSp>
                        <wpg:cNvPr id="31" name="Group 31"/>
                        <wpg:cNvGrpSpPr/>
                        <wpg:grpSpPr>
                          <a:xfrm>
                            <a:off x="0" y="37475"/>
                            <a:ext cx="3318947" cy="1301115"/>
                            <a:chOff x="1771003" y="88005"/>
                            <a:chExt cx="3320379" cy="1302462"/>
                          </a:xfrm>
                        </wpg:grpSpPr>
                        <wpg:grpSp>
                          <wpg:cNvPr id="32" name="Group 32"/>
                          <wpg:cNvGrpSpPr/>
                          <wpg:grpSpPr>
                            <a:xfrm>
                              <a:off x="1771003" y="88005"/>
                              <a:ext cx="3320379" cy="1302462"/>
                              <a:chOff x="1771003" y="40136"/>
                              <a:chExt cx="3320379" cy="1302462"/>
                            </a:xfrm>
                          </wpg:grpSpPr>
                          <wps:wsp>
                            <wps:cNvPr id="33" name="Text Box 33"/>
                            <wps:cNvSpPr txBox="1"/>
                            <wps:spPr>
                              <a:xfrm>
                                <a:off x="3833447" y="708855"/>
                                <a:ext cx="1257935" cy="633743"/>
                              </a:xfrm>
                              <a:prstGeom prst="rect">
                                <a:avLst/>
                              </a:prstGeom>
                              <a:solidFill>
                                <a:schemeClr val="lt1"/>
                              </a:solidFill>
                              <a:ln w="6350">
                                <a:solidFill>
                                  <a:schemeClr val="tx1"/>
                                </a:solidFill>
                              </a:ln>
                            </wps:spPr>
                            <wps:txbx>
                              <w:txbxContent>
                                <w:p w14:paraId="4104D1AA" w14:textId="2EEA0861" w:rsidR="007930F6" w:rsidRPr="00EC4944" w:rsidRDefault="007930F6" w:rsidP="007930F6">
                                  <w:pPr>
                                    <w:pStyle w:val="Caption"/>
                                  </w:pPr>
                                  <w:r w:rsidRPr="00EC4944">
                                    <w:t xml:space="preserve">Click the tabs on top of the screen to </w:t>
                                  </w:r>
                                  <w:r w:rsidR="0065523B">
                                    <w:t>navigate</w:t>
                                  </w:r>
                                  <w:r w:rsidRPr="00EC4944">
                                    <w:t xml:space="preserve"> the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a:stCxn id="33" idx="1"/>
                            </wps:cNvCnPr>
                            <wps:spPr>
                              <a:xfrm flipH="1" flipV="1">
                                <a:off x="1771003" y="40136"/>
                                <a:ext cx="2062444" cy="98559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Straight Arrow Connector 48"/>
                          <wps:cNvCnPr/>
                          <wps:spPr>
                            <a:xfrm flipH="1" flipV="1">
                              <a:off x="2201323" y="88005"/>
                              <a:ext cx="1624582" cy="98608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0" name="Straight Arrow Connector 50"/>
                        <wps:cNvCnPr/>
                        <wps:spPr>
                          <a:xfrm flipH="1" flipV="1">
                            <a:off x="1684104" y="37475"/>
                            <a:ext cx="371475" cy="98806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flipH="1" flipV="1">
                            <a:off x="996846" y="0"/>
                            <a:ext cx="1056898" cy="102204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1349115" y="37475"/>
                            <a:ext cx="649157" cy="9264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DC6901" id="Group 40" o:spid="_x0000_s1026" style="position:absolute;left:0;text-align:left;margin-left:194.7pt;margin-top:18.2pt;width:261.35pt;height:105.4pt;z-index:251806720" coordsize="33189,13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">
                <v:group id="Group 31" o:spid="_x0000_s1027" style="position:absolute;top:374;width:33189;height:13011" coordorigin="17710,880" coordsize="33203,13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32" o:spid="_x0000_s1028" style="position:absolute;left:17710;top:880;width:33203;height:13024" coordorigin="17710,401" coordsize="33203,13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202" coordsize="21600,21600" o:spt="202" path="m,l,21600r21600,l21600,xe">
                      <v:stroke joinstyle="miter"/>
                      <v:path gradientshapeok="t" o:connecttype="rect"/>
                    </v:shapetype>
                    <v:shape id="Text Box 33" o:spid="_x0000_s1029" type="#_x0000_t202" style="position:absolute;left:38334;top:7088;width:12579;height:6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Y+kyAAAAOAAAAAPAAAAZHJzL2Rvd25yZXYueG1sRI9BawIx&#13;&#10;FITvQv9DeIVepGarI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fpY+kyAAAAOAA&#13;&#10;AAAPAAAAAAAAAAAAAAAAAAcCAABkcnMvZG93bnJldi54bWxQSwUGAAAAAAMAAwC3AAAA/AIAAAAA&#13;&#10;" fillcolor="white [3201]" strokecolor="black [3213]" strokeweight=".5pt">
                      <v:textbox>
                        <w:txbxContent>
                          <w:p w14:paraId="4104D1AA" w14:textId="2EEA0861" w:rsidR="007930F6" w:rsidRPr="00EC4944" w:rsidRDefault="007930F6" w:rsidP="007930F6">
                            <w:pPr>
                              <w:pStyle w:val="Caption"/>
                            </w:pPr>
                            <w:r w:rsidRPr="00EC4944">
                              <w:t xml:space="preserve">Click the tabs on top of the screen to </w:t>
                            </w:r>
                            <w:r w:rsidR="0065523B">
                              <w:t>navigate</w:t>
                            </w:r>
                            <w:r w:rsidRPr="00EC4944">
                              <w:t xml:space="preserve"> the tool</w:t>
                            </w:r>
                          </w:p>
                        </w:txbxContent>
                      </v:textbox>
                    </v:shape>
                    <v:shapetype id="_x0000_t32" coordsize="21600,21600" o:spt="32" o:oned="t" path="m,l21600,21600e" filled="f">
                      <v:path arrowok="t" fillok="f" o:connecttype="none"/>
                      <o:lock v:ext="edit" shapetype="t"/>
                    </v:shapetype>
                    <v:shape id="Straight Arrow Connector 34" o:spid="_x0000_s1030" type="#_x0000_t32" style="position:absolute;left:17710;top:401;width:20624;height:98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" strokecolor="black [3213]" strokeweight="3pt">
                      <v:stroke endarrow="block"/>
                    </v:shape>
                  </v:group>
                  <v:shape id="Straight Arrow Connector 48" o:spid="_x0000_s1031" type="#_x0000_t32" style="position:absolute;left:22013;top:880;width:16246;height:98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" strokecolor="black [3213]" strokeweight="3pt">
                    <v:stroke endarrow="block"/>
                  </v:shape>
                </v:group>
                <v:shape id="Straight Arrow Connector 50" o:spid="_x0000_s1032" type="#_x0000_t32" style="position:absolute;left:16841;top:374;width:3714;height:98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" strokecolor="black [3213]" strokeweight="3pt">
                  <v:stroke endarrow="block"/>
                </v:shape>
                <v:shape id="Straight Arrow Connector 4" o:spid="_x0000_s1033" type="#_x0000_t32" style="position:absolute;left:9968;width:10569;height:1022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" strokecolor="black [3213]" strokeweight="3pt">
                  <v:stroke endarrow="block"/>
                </v:shape>
                <v:shape id="Straight Arrow Connector 38" o:spid="_x0000_s1034" type="#_x0000_t32" style="position:absolute;left:13491;top:374;width:6491;height:926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" strokecolor="black [3213]" strokeweight="3pt">
                  <v:stroke endarrow="block"/>
                </v:shape>
              </v:group>
            </w:pict>
          </mc:Fallback>
        </mc:AlternateContent>
      </w:r>
      <w:r>
        <w:rPr>
          <w:noProof/>
        </w:rPr>
        <w:drawing>
          <wp:inline distT="0" distB="0" distL="0" distR="0" wp14:anchorId="54F8FEDB" wp14:editId="665031F6">
            <wp:extent cx="3337339" cy="2173574"/>
            <wp:effectExtent l="38100" t="38100" r="41275" b="36830"/>
            <wp:docPr id="2" name="Picture 2" descr="Home page of Growing Shade showing the different tab options at 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me page of Growing Shade showing the different tab options at top. "/>
                    <pic:cNvPicPr/>
                  </pic:nvPicPr>
                  <pic:blipFill>
                    <a:blip r:embed="rId11"/>
                    <a:stretch>
                      <a:fillRect/>
                    </a:stretch>
                  </pic:blipFill>
                  <pic:spPr>
                    <a:xfrm>
                      <a:off x="0" y="0"/>
                      <a:ext cx="3337981" cy="2173992"/>
                    </a:xfrm>
                    <a:prstGeom prst="rect">
                      <a:avLst/>
                    </a:prstGeom>
                    <a:ln w="38100">
                      <a:solidFill>
                        <a:schemeClr val="tx1"/>
                      </a:solidFill>
                    </a:ln>
                  </pic:spPr>
                </pic:pic>
              </a:graphicData>
            </a:graphic>
          </wp:inline>
        </w:drawing>
      </w:r>
    </w:p>
    <w:p w14:paraId="1AD3DA50" w14:textId="60A413DB" w:rsidR="00A84440" w:rsidRDefault="00A84440" w:rsidP="00AF019D">
      <w:pPr>
        <w:jc w:val="center"/>
      </w:pPr>
    </w:p>
    <w:p w14:paraId="4B5204B8" w14:textId="77777777" w:rsidR="00054A92" w:rsidRDefault="00054A92" w:rsidP="00054A92"/>
    <w:p w14:paraId="0A05588F" w14:textId="77777777" w:rsidR="0065523B" w:rsidRDefault="0065523B" w:rsidP="0065523B">
      <w:pPr>
        <w:pStyle w:val="Heading2"/>
      </w:pPr>
      <w:r>
        <w:t>“Home” tab</w:t>
      </w:r>
    </w:p>
    <w:p w14:paraId="6BCAF16C" w14:textId="673A6745" w:rsidR="0065523B" w:rsidRDefault="0065523B" w:rsidP="0065523B">
      <w:r>
        <w:t xml:space="preserve">On the home page, scroll down to find a general overview about what this tool does, and ways in which you might find this tool useful. </w:t>
      </w:r>
      <w:r w:rsidR="00054A92" w:rsidRPr="00054A92">
        <w:t>Learn about the regional issues and priorities intersecting with the tree canopy</w:t>
      </w:r>
      <w:r w:rsidR="00054A92">
        <w:t xml:space="preserve">. Five stories with unique themes are profiled on this “home” tab. </w:t>
      </w:r>
    </w:p>
    <w:p w14:paraId="5BA8A4A1" w14:textId="795315D1" w:rsidR="006E650D" w:rsidRPr="003D6EFA" w:rsidRDefault="006E650D" w:rsidP="006E650D">
      <w:pPr>
        <w:pStyle w:val="Heading2"/>
        <w:rPr>
          <w:rFonts w:eastAsia="MS Gothic"/>
          <w:b/>
          <w:bCs/>
          <w:szCs w:val="32"/>
        </w:rPr>
      </w:pPr>
      <w:r>
        <w:lastRenderedPageBreak/>
        <w:t>“</w:t>
      </w:r>
      <w:r w:rsidR="0065523B">
        <w:t>Mapping tool</w:t>
      </w:r>
      <w:r>
        <w:t>” tab</w:t>
      </w:r>
    </w:p>
    <w:p w14:paraId="2E655B7E" w14:textId="008F11B0" w:rsidR="00A84440" w:rsidRDefault="006E650D" w:rsidP="00A84440">
      <w:r>
        <w:t xml:space="preserve">This tab allows users to </w:t>
      </w:r>
      <w:r w:rsidR="0065523B">
        <w:t>c</w:t>
      </w:r>
      <w:r w:rsidR="0065523B" w:rsidRPr="0065523B">
        <w:t>reate data-driven reports for communities across the Twin Cities.</w:t>
      </w:r>
      <w:r w:rsidR="0065523B">
        <w:t xml:space="preserve"> </w:t>
      </w:r>
      <w:r w:rsidR="009A5341">
        <w:t>This page has three main components: 1) a place for users to customize the analyses, 2) a map of tree canopy prioritization and existing canopy cover, 3) a user-generated report.</w:t>
      </w:r>
    </w:p>
    <w:p w14:paraId="0BA6407E" w14:textId="689F9A74" w:rsidR="00A76DD9" w:rsidRDefault="00A76DD9" w:rsidP="00A84440">
      <w:r>
        <w:t xml:space="preserve">An overview of the mapping tool is shown below. </w:t>
      </w:r>
    </w:p>
    <w:p w14:paraId="7BD33E90" w14:textId="0BBEC228" w:rsidR="009A5341" w:rsidRDefault="00A76DD9" w:rsidP="009A5341">
      <w:pPr>
        <w:jc w:val="center"/>
      </w:pPr>
      <w:r>
        <w:rPr>
          <w:noProof/>
        </w:rPr>
        <mc:AlternateContent>
          <mc:Choice Requires="wps">
            <w:drawing>
              <wp:anchor distT="0" distB="0" distL="114300" distR="114300" simplePos="0" relativeHeight="251780096" behindDoc="0" locked="0" layoutInCell="1" allowOverlap="1" wp14:anchorId="3B586DE3" wp14:editId="7D1698C7">
                <wp:simplePos x="0" y="0"/>
                <wp:positionH relativeFrom="column">
                  <wp:posOffset>1506805</wp:posOffset>
                </wp:positionH>
                <wp:positionV relativeFrom="paragraph">
                  <wp:posOffset>2016024</wp:posOffset>
                </wp:positionV>
                <wp:extent cx="1209518" cy="376599"/>
                <wp:effectExtent l="12700" t="12700" r="10160" b="17145"/>
                <wp:wrapNone/>
                <wp:docPr id="17" name="Rectangle 17"/>
                <wp:cNvGraphicFramePr/>
                <a:graphic xmlns:a="http://schemas.openxmlformats.org/drawingml/2006/main">
                  <a:graphicData uri="http://schemas.microsoft.com/office/word/2010/wordprocessingShape">
                    <wps:wsp>
                      <wps:cNvSpPr/>
                      <wps:spPr>
                        <a:xfrm>
                          <a:off x="0" y="0"/>
                          <a:ext cx="1209518" cy="37659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5034B2E" w14:textId="0148CE9D" w:rsidR="009A5341" w:rsidRPr="009A5341" w:rsidRDefault="009A5341" w:rsidP="009A5341">
                            <w:pPr>
                              <w:jc w:val="center"/>
                              <w:rPr>
                                <w:color w:val="FFFFFF" w:themeColor="background1"/>
                              </w:rPr>
                            </w:pPr>
                            <w:r>
                              <w:rPr>
                                <w:color w:val="FFFFFF" w:themeColor="background1"/>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6DE3" id="Rectangle 17" o:spid="_x0000_s1035" style="position:absolute;left:0;text-align:left;margin-left:118.65pt;margin-top:158.75pt;width:95.25pt;height:29.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" fillcolor="black [3200]" strokecolor="black [1600]" strokeweight="2pt">
                <v:textbox>
                  <w:txbxContent>
                    <w:p w14:paraId="15034B2E" w14:textId="0148CE9D" w:rsidR="009A5341" w:rsidRPr="009A5341" w:rsidRDefault="009A5341" w:rsidP="009A5341">
                      <w:pPr>
                        <w:jc w:val="center"/>
                        <w:rPr>
                          <w:color w:val="FFFFFF" w:themeColor="background1"/>
                        </w:rPr>
                      </w:pPr>
                      <w:r>
                        <w:rPr>
                          <w:color w:val="FFFFFF" w:themeColor="background1"/>
                        </w:rPr>
                        <w:t>Report</w:t>
                      </w:r>
                    </w:p>
                  </w:txbxContent>
                </v:textbox>
              </v:rect>
            </w:pict>
          </mc:Fallback>
        </mc:AlternateContent>
      </w:r>
      <w:r>
        <w:rPr>
          <w:noProof/>
        </w:rPr>
        <mc:AlternateContent>
          <mc:Choice Requires="wps">
            <w:drawing>
              <wp:anchor distT="0" distB="0" distL="114300" distR="114300" simplePos="0" relativeHeight="251773952" behindDoc="0" locked="0" layoutInCell="1" allowOverlap="1" wp14:anchorId="3EDC3704" wp14:editId="66F00433">
                <wp:simplePos x="0" y="0"/>
                <wp:positionH relativeFrom="column">
                  <wp:posOffset>1508785</wp:posOffset>
                </wp:positionH>
                <wp:positionV relativeFrom="paragraph">
                  <wp:posOffset>1838722</wp:posOffset>
                </wp:positionV>
                <wp:extent cx="1299858" cy="729684"/>
                <wp:effectExtent l="12700" t="12700" r="8255" b="6985"/>
                <wp:wrapNone/>
                <wp:docPr id="13" name="Rectangle 13"/>
                <wp:cNvGraphicFramePr/>
                <a:graphic xmlns:a="http://schemas.openxmlformats.org/drawingml/2006/main">
                  <a:graphicData uri="http://schemas.microsoft.com/office/word/2010/wordprocessingShape">
                    <wps:wsp>
                      <wps:cNvSpPr/>
                      <wps:spPr>
                        <a:xfrm>
                          <a:off x="0" y="0"/>
                          <a:ext cx="1299858" cy="729684"/>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2F928" id="Rectangle 13" o:spid="_x0000_s1026" style="position:absolute;margin-left:118.8pt;margin-top:144.8pt;width:102.35pt;height:57.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" fillcolor="black [3200]" strokecolor="black [1600]" strokeweight="2pt">
                <v:fill opacity="42662f"/>
              </v:rect>
            </w:pict>
          </mc:Fallback>
        </mc:AlternateContent>
      </w:r>
      <w:r>
        <w:rPr>
          <w:noProof/>
        </w:rPr>
        <mc:AlternateContent>
          <mc:Choice Requires="wps">
            <w:drawing>
              <wp:anchor distT="0" distB="0" distL="114300" distR="114300" simplePos="0" relativeHeight="251778048" behindDoc="0" locked="0" layoutInCell="1" allowOverlap="1" wp14:anchorId="779F859B" wp14:editId="20DE06C0">
                <wp:simplePos x="0" y="0"/>
                <wp:positionH relativeFrom="column">
                  <wp:posOffset>1599389</wp:posOffset>
                </wp:positionH>
                <wp:positionV relativeFrom="paragraph">
                  <wp:posOffset>640784</wp:posOffset>
                </wp:positionV>
                <wp:extent cx="1209518" cy="376599"/>
                <wp:effectExtent l="12700" t="12700" r="10160" b="17145"/>
                <wp:wrapNone/>
                <wp:docPr id="15" name="Rectangle 15"/>
                <wp:cNvGraphicFramePr/>
                <a:graphic xmlns:a="http://schemas.openxmlformats.org/drawingml/2006/main">
                  <a:graphicData uri="http://schemas.microsoft.com/office/word/2010/wordprocessingShape">
                    <wps:wsp>
                      <wps:cNvSpPr/>
                      <wps:spPr>
                        <a:xfrm>
                          <a:off x="0" y="0"/>
                          <a:ext cx="1209518" cy="37659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4D57E41" w14:textId="0834B256" w:rsidR="009A5341" w:rsidRPr="009A5341" w:rsidRDefault="009A5341" w:rsidP="009A5341">
                            <w:pPr>
                              <w:jc w:val="center"/>
                              <w:rPr>
                                <w:color w:val="FFFFFF" w:themeColor="background1"/>
                              </w:rPr>
                            </w:pPr>
                            <w:r>
                              <w:rPr>
                                <w:color w:val="FFFFFF" w:themeColor="background1"/>
                              </w:rPr>
                              <w:t>Customizations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F859B" id="Rectangle 15" o:spid="_x0000_s1036" style="position:absolute;left:0;text-align:left;margin-left:125.95pt;margin-top:50.45pt;width:95.25pt;height:29.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" fillcolor="black [3200]" strokecolor="black [1600]" strokeweight="2pt">
                <v:textbox>
                  <w:txbxContent>
                    <w:p w14:paraId="44D57E41" w14:textId="0834B256" w:rsidR="009A5341" w:rsidRPr="009A5341" w:rsidRDefault="009A5341" w:rsidP="009A5341">
                      <w:pPr>
                        <w:jc w:val="center"/>
                        <w:rPr>
                          <w:color w:val="FFFFFF" w:themeColor="background1"/>
                        </w:rPr>
                      </w:pPr>
                      <w:r>
                        <w:rPr>
                          <w:color w:val="FFFFFF" w:themeColor="background1"/>
                        </w:rPr>
                        <w:t>Customizations</w:t>
                      </w: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01A5FFDE" wp14:editId="00B5AEA6">
                <wp:simplePos x="0" y="0"/>
                <wp:positionH relativeFrom="column">
                  <wp:posOffset>1506403</wp:posOffset>
                </wp:positionH>
                <wp:positionV relativeFrom="paragraph">
                  <wp:posOffset>70994</wp:posOffset>
                </wp:positionV>
                <wp:extent cx="1300040" cy="1653138"/>
                <wp:effectExtent l="12700" t="12700" r="8255" b="10795"/>
                <wp:wrapNone/>
                <wp:docPr id="12" name="Rectangle 12"/>
                <wp:cNvGraphicFramePr/>
                <a:graphic xmlns:a="http://schemas.openxmlformats.org/drawingml/2006/main">
                  <a:graphicData uri="http://schemas.microsoft.com/office/word/2010/wordprocessingShape">
                    <wps:wsp>
                      <wps:cNvSpPr/>
                      <wps:spPr>
                        <a:xfrm>
                          <a:off x="0" y="0"/>
                          <a:ext cx="1300040" cy="1653138"/>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86BAF" id="Rectangle 12" o:spid="_x0000_s1026" style="position:absolute;margin-left:118.6pt;margin-top:5.6pt;width:102.35pt;height:130.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" fillcolor="black [3200]" strokecolor="black [1600]" strokeweight="2pt">
                <v:fill opacity="42662f"/>
              </v:rect>
            </w:pict>
          </mc:Fallback>
        </mc:AlternateContent>
      </w:r>
      <w:r>
        <w:rPr>
          <w:noProof/>
        </w:rPr>
        <mc:AlternateContent>
          <mc:Choice Requires="wps">
            <w:drawing>
              <wp:anchor distT="0" distB="0" distL="114300" distR="114300" simplePos="0" relativeHeight="251776000" behindDoc="0" locked="0" layoutInCell="1" allowOverlap="1" wp14:anchorId="5F17F936" wp14:editId="54F9C0F0">
                <wp:simplePos x="0" y="0"/>
                <wp:positionH relativeFrom="column">
                  <wp:posOffset>3206794</wp:posOffset>
                </wp:positionH>
                <wp:positionV relativeFrom="paragraph">
                  <wp:posOffset>1189525</wp:posOffset>
                </wp:positionV>
                <wp:extent cx="1610995" cy="340386"/>
                <wp:effectExtent l="12700" t="12700" r="14605" b="15240"/>
                <wp:wrapNone/>
                <wp:docPr id="14" name="Rectangle 14"/>
                <wp:cNvGraphicFramePr/>
                <a:graphic xmlns:a="http://schemas.openxmlformats.org/drawingml/2006/main">
                  <a:graphicData uri="http://schemas.microsoft.com/office/word/2010/wordprocessingShape">
                    <wps:wsp>
                      <wps:cNvSpPr/>
                      <wps:spPr>
                        <a:xfrm>
                          <a:off x="0" y="0"/>
                          <a:ext cx="1610995" cy="34038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D228F57" w14:textId="7021A5D6" w:rsidR="009A5341" w:rsidRPr="009A5341" w:rsidRDefault="009A5341" w:rsidP="009A5341">
                            <w:pPr>
                              <w:jc w:val="center"/>
                              <w:rPr>
                                <w:color w:val="FFFFFF" w:themeColor="background1"/>
                              </w:rPr>
                            </w:pPr>
                            <w:r w:rsidRPr="009A5341">
                              <w:rPr>
                                <w:color w:val="FFFFFF" w:themeColor="background1"/>
                              </w:rPr>
                              <w:t>Ma</w:t>
                            </w:r>
                            <w:r>
                              <w:rPr>
                                <w:color w:val="FFFFFF" w:themeColor="background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F936" id="Rectangle 14" o:spid="_x0000_s1037" style="position:absolute;left:0;text-align:left;margin-left:252.5pt;margin-top:93.65pt;width:126.85pt;height:26.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" fillcolor="black [3200]" strokecolor="black [1600]" strokeweight="2pt">
                <v:textbox>
                  <w:txbxContent>
                    <w:p w14:paraId="5D228F57" w14:textId="7021A5D6" w:rsidR="009A5341" w:rsidRPr="009A5341" w:rsidRDefault="009A5341" w:rsidP="009A5341">
                      <w:pPr>
                        <w:jc w:val="center"/>
                        <w:rPr>
                          <w:color w:val="FFFFFF" w:themeColor="background1"/>
                        </w:rPr>
                      </w:pPr>
                      <w:r w:rsidRPr="009A5341">
                        <w:rPr>
                          <w:color w:val="FFFFFF" w:themeColor="background1"/>
                        </w:rPr>
                        <w:t>Ma</w:t>
                      </w:r>
                      <w:r>
                        <w:rPr>
                          <w:color w:val="FFFFFF" w:themeColor="background1"/>
                        </w:rPr>
                        <w:t>p</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0730BE4C" wp14:editId="0C6B9E98">
                <wp:simplePos x="0" y="0"/>
                <wp:positionH relativeFrom="column">
                  <wp:posOffset>2912072</wp:posOffset>
                </wp:positionH>
                <wp:positionV relativeFrom="paragraph">
                  <wp:posOffset>145723</wp:posOffset>
                </wp:positionV>
                <wp:extent cx="1906635" cy="2372008"/>
                <wp:effectExtent l="12700" t="12700" r="11430" b="15875"/>
                <wp:wrapNone/>
                <wp:docPr id="8" name="Rectangle 8"/>
                <wp:cNvGraphicFramePr/>
                <a:graphic xmlns:a="http://schemas.openxmlformats.org/drawingml/2006/main">
                  <a:graphicData uri="http://schemas.microsoft.com/office/word/2010/wordprocessingShape">
                    <wps:wsp>
                      <wps:cNvSpPr/>
                      <wps:spPr>
                        <a:xfrm>
                          <a:off x="0" y="0"/>
                          <a:ext cx="1906635" cy="2372008"/>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1E855" id="Rectangle 8" o:spid="_x0000_s1026" style="position:absolute;margin-left:229.3pt;margin-top:11.45pt;width:150.15pt;height:186.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" fillcolor="black [3200]" strokecolor="black [1600]" strokeweight="2pt">
                <v:fill opacity="42662f"/>
              </v:rect>
            </w:pict>
          </mc:Fallback>
        </mc:AlternateContent>
      </w:r>
      <w:r w:rsidR="009A5341">
        <w:rPr>
          <w:noProof/>
        </w:rPr>
        <w:drawing>
          <wp:inline distT="0" distB="0" distL="0" distR="0" wp14:anchorId="54C0B6DB" wp14:editId="17AFDF46">
            <wp:extent cx="3474644" cy="2582543"/>
            <wp:effectExtent l="38100" t="38100" r="43815" b="342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2"/>
                    <a:stretch>
                      <a:fillRect/>
                    </a:stretch>
                  </pic:blipFill>
                  <pic:spPr>
                    <a:xfrm>
                      <a:off x="0" y="0"/>
                      <a:ext cx="3526185" cy="2620851"/>
                    </a:xfrm>
                    <a:prstGeom prst="rect">
                      <a:avLst/>
                    </a:prstGeom>
                    <a:ln w="38100">
                      <a:solidFill>
                        <a:schemeClr val="tx1"/>
                      </a:solidFill>
                    </a:ln>
                  </pic:spPr>
                </pic:pic>
              </a:graphicData>
            </a:graphic>
          </wp:inline>
        </w:drawing>
      </w:r>
    </w:p>
    <w:p w14:paraId="2CFBF82D" w14:textId="48B27068" w:rsidR="00AF019D" w:rsidRDefault="00A76DD9" w:rsidP="00AF019D">
      <w:pPr>
        <w:jc w:val="center"/>
      </w:pPr>
      <w:r>
        <w:rPr>
          <w:noProof/>
        </w:rPr>
        <mc:AlternateContent>
          <mc:Choice Requires="wps">
            <w:drawing>
              <wp:anchor distT="0" distB="0" distL="114300" distR="114300" simplePos="0" relativeHeight="251740160" behindDoc="0" locked="0" layoutInCell="1" allowOverlap="1" wp14:anchorId="31D624BE" wp14:editId="511540CB">
                <wp:simplePos x="0" y="0"/>
                <wp:positionH relativeFrom="column">
                  <wp:posOffset>4638675</wp:posOffset>
                </wp:positionH>
                <wp:positionV relativeFrom="paragraph">
                  <wp:posOffset>3064227</wp:posOffset>
                </wp:positionV>
                <wp:extent cx="1130174" cy="432806"/>
                <wp:effectExtent l="0" t="0" r="13335" b="12065"/>
                <wp:wrapNone/>
                <wp:docPr id="43" name="Text Box 43"/>
                <wp:cNvGraphicFramePr/>
                <a:graphic xmlns:a="http://schemas.openxmlformats.org/drawingml/2006/main">
                  <a:graphicData uri="http://schemas.microsoft.com/office/word/2010/wordprocessingShape">
                    <wps:wsp>
                      <wps:cNvSpPr txBox="1"/>
                      <wps:spPr>
                        <a:xfrm>
                          <a:off x="0" y="0"/>
                          <a:ext cx="1130174" cy="432806"/>
                        </a:xfrm>
                        <a:prstGeom prst="rect">
                          <a:avLst/>
                        </a:prstGeom>
                        <a:solidFill>
                          <a:schemeClr val="lt1"/>
                        </a:solidFill>
                        <a:ln w="6350">
                          <a:solidFill>
                            <a:schemeClr val="tx1"/>
                          </a:solidFill>
                        </a:ln>
                      </wps:spPr>
                      <wps:txbx>
                        <w:txbxContent>
                          <w:p w14:paraId="41DD2775" w14:textId="6D1A7DB8" w:rsidR="004F238C" w:rsidRPr="00EC4944" w:rsidRDefault="004F238C" w:rsidP="004F238C">
                            <w:pPr>
                              <w:pStyle w:val="Caption"/>
                            </w:pPr>
                            <w:r>
                              <w:t>Toggle map layers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624BE" id="Text Box 43" o:spid="_x0000_s1038" type="#_x0000_t202" style="position:absolute;left:0;text-align:left;margin-left:365.25pt;margin-top:241.3pt;width:89pt;height:3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" fillcolor="white [3201]" strokecolor="black [3213]" strokeweight=".5pt">
                <v:textbox>
                  <w:txbxContent>
                    <w:p w14:paraId="41DD2775" w14:textId="6D1A7DB8" w:rsidR="004F238C" w:rsidRPr="00EC4944" w:rsidRDefault="004F238C" w:rsidP="004F238C">
                      <w:pPr>
                        <w:pStyle w:val="Caption"/>
                      </w:pPr>
                      <w:r>
                        <w:t>Toggle map layers “on” or “off”.</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259C3AA" wp14:editId="376386B6">
                <wp:simplePos x="0" y="0"/>
                <wp:positionH relativeFrom="column">
                  <wp:posOffset>5630847</wp:posOffset>
                </wp:positionH>
                <wp:positionV relativeFrom="paragraph">
                  <wp:posOffset>3493185</wp:posOffset>
                </wp:positionV>
                <wp:extent cx="45719" cy="291308"/>
                <wp:effectExtent l="50800" t="0" r="69215" b="39370"/>
                <wp:wrapNone/>
                <wp:docPr id="44" name="Straight Arrow Connector 44"/>
                <wp:cNvGraphicFramePr/>
                <a:graphic xmlns:a="http://schemas.openxmlformats.org/drawingml/2006/main">
                  <a:graphicData uri="http://schemas.microsoft.com/office/word/2010/wordprocessingShape">
                    <wps:wsp>
                      <wps:cNvCnPr/>
                      <wps:spPr>
                        <a:xfrm>
                          <a:off x="0" y="0"/>
                          <a:ext cx="45719" cy="2913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109A8" id="Straight Arrow Connector 44" o:spid="_x0000_s1026" type="#_x0000_t32" style="position:absolute;margin-left:443.35pt;margin-top:275.05pt;width:3.6pt;height:22.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" strokecolor="black [3213]" strokeweight="3pt">
                <v:stroke endarrow="block"/>
              </v:shape>
            </w:pict>
          </mc:Fallback>
        </mc:AlternateContent>
      </w:r>
      <w:r w:rsidRPr="002542F2">
        <w:rPr>
          <w:noProof/>
        </w:rPr>
        <mc:AlternateContent>
          <mc:Choice Requires="wps">
            <w:drawing>
              <wp:anchor distT="0" distB="0" distL="114300" distR="114300" simplePos="0" relativeHeight="251798528" behindDoc="0" locked="0" layoutInCell="1" allowOverlap="1" wp14:anchorId="59937C8E" wp14:editId="0033BB3A">
                <wp:simplePos x="0" y="0"/>
                <wp:positionH relativeFrom="column">
                  <wp:posOffset>3940521</wp:posOffset>
                </wp:positionH>
                <wp:positionV relativeFrom="paragraph">
                  <wp:posOffset>115470</wp:posOffset>
                </wp:positionV>
                <wp:extent cx="1828800" cy="552262"/>
                <wp:effectExtent l="0" t="0" r="12700" b="6985"/>
                <wp:wrapNone/>
                <wp:docPr id="59" name="Text Box 59"/>
                <wp:cNvGraphicFramePr/>
                <a:graphic xmlns:a="http://schemas.openxmlformats.org/drawingml/2006/main">
                  <a:graphicData uri="http://schemas.microsoft.com/office/word/2010/wordprocessingShape">
                    <wps:wsp>
                      <wps:cNvSpPr txBox="1"/>
                      <wps:spPr>
                        <a:xfrm>
                          <a:off x="0" y="0"/>
                          <a:ext cx="1828800" cy="552262"/>
                        </a:xfrm>
                        <a:prstGeom prst="rect">
                          <a:avLst/>
                        </a:prstGeom>
                        <a:solidFill>
                          <a:schemeClr val="lt1"/>
                        </a:solidFill>
                        <a:ln w="6350">
                          <a:solidFill>
                            <a:schemeClr val="tx1"/>
                          </a:solidFill>
                        </a:ln>
                      </wps:spPr>
                      <wps:txbx>
                        <w:txbxContent>
                          <w:p w14:paraId="63E54875" w14:textId="4983BB0F" w:rsidR="002542F2" w:rsidRPr="00EC4944" w:rsidRDefault="002542F2" w:rsidP="002542F2">
                            <w:pPr>
                              <w:pStyle w:val="Caption"/>
                            </w:pPr>
                            <w:r>
                              <w:t>Use the buttons or scroll to zoom in and out.</w:t>
                            </w:r>
                            <w:r w:rsidR="000133EC">
                              <w:t xml:space="preserve"> </w:t>
                            </w:r>
                            <w:r w:rsidR="00A76DD9">
                              <w:t>View</w:t>
                            </w:r>
                            <w:r w:rsidR="000133EC">
                              <w:t xml:space="preserve"> the current tree canopy by zooming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7C8E" id="Text Box 59" o:spid="_x0000_s1039" type="#_x0000_t202" style="position:absolute;left:0;text-align:left;margin-left:310.3pt;margin-top:9.1pt;width:2in;height:4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" fillcolor="white [3201]" strokecolor="black [3213]" strokeweight=".5pt">
                <v:textbox>
                  <w:txbxContent>
                    <w:p w14:paraId="63E54875" w14:textId="4983BB0F" w:rsidR="002542F2" w:rsidRPr="00EC4944" w:rsidRDefault="002542F2" w:rsidP="002542F2">
                      <w:pPr>
                        <w:pStyle w:val="Caption"/>
                      </w:pPr>
                      <w:r>
                        <w:t>Use the buttons or scroll to zoom in and out.</w:t>
                      </w:r>
                      <w:r w:rsidR="000133EC">
                        <w:t xml:space="preserve"> </w:t>
                      </w:r>
                      <w:r w:rsidR="00A76DD9">
                        <w:t>View</w:t>
                      </w:r>
                      <w:r w:rsidR="000133EC">
                        <w:t xml:space="preserve"> the current tree canopy by zooming in.</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0A6AE975" wp14:editId="5BA26201">
                <wp:simplePos x="0" y="0"/>
                <wp:positionH relativeFrom="column">
                  <wp:posOffset>2207078</wp:posOffset>
                </wp:positionH>
                <wp:positionV relativeFrom="paragraph">
                  <wp:posOffset>3608347</wp:posOffset>
                </wp:positionV>
                <wp:extent cx="599477" cy="517562"/>
                <wp:effectExtent l="12700" t="25400" r="35560" b="28575"/>
                <wp:wrapNone/>
                <wp:docPr id="24" name="Straight Arrow Connector 24"/>
                <wp:cNvGraphicFramePr/>
                <a:graphic xmlns:a="http://schemas.openxmlformats.org/drawingml/2006/main">
                  <a:graphicData uri="http://schemas.microsoft.com/office/word/2010/wordprocessingShape">
                    <wps:wsp>
                      <wps:cNvCnPr/>
                      <wps:spPr>
                        <a:xfrm flipV="1">
                          <a:off x="0" y="0"/>
                          <a:ext cx="599477" cy="51756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DADF3" id="Straight Arrow Connector 24" o:spid="_x0000_s1026" type="#_x0000_t32" style="position:absolute;margin-left:173.8pt;margin-top:284.1pt;width:47.2pt;height:40.7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88288" behindDoc="0" locked="0" layoutInCell="1" allowOverlap="1" wp14:anchorId="14BD056E" wp14:editId="7F96BA92">
                <wp:simplePos x="0" y="0"/>
                <wp:positionH relativeFrom="column">
                  <wp:posOffset>912633</wp:posOffset>
                </wp:positionH>
                <wp:positionV relativeFrom="paragraph">
                  <wp:posOffset>3219048</wp:posOffset>
                </wp:positionV>
                <wp:extent cx="252120" cy="563075"/>
                <wp:effectExtent l="25400" t="25400" r="27305" b="21590"/>
                <wp:wrapNone/>
                <wp:docPr id="30" name="Straight Arrow Connector 30"/>
                <wp:cNvGraphicFramePr/>
                <a:graphic xmlns:a="http://schemas.openxmlformats.org/drawingml/2006/main">
                  <a:graphicData uri="http://schemas.microsoft.com/office/word/2010/wordprocessingShape">
                    <wps:wsp>
                      <wps:cNvCnPr/>
                      <wps:spPr>
                        <a:xfrm flipH="1" flipV="1">
                          <a:off x="0" y="0"/>
                          <a:ext cx="252120" cy="5630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5858A" id="Straight Arrow Connector 30" o:spid="_x0000_s1026" type="#_x0000_t32" style="position:absolute;margin-left:71.85pt;margin-top:253.45pt;width:19.85pt;height:44.3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90336" behindDoc="0" locked="0" layoutInCell="1" allowOverlap="1" wp14:anchorId="1480D964" wp14:editId="54806514">
                <wp:simplePos x="0" y="0"/>
                <wp:positionH relativeFrom="column">
                  <wp:posOffset>1168400</wp:posOffset>
                </wp:positionH>
                <wp:positionV relativeFrom="paragraph">
                  <wp:posOffset>3155673</wp:posOffset>
                </wp:positionV>
                <wp:extent cx="743868" cy="626450"/>
                <wp:effectExtent l="12700" t="25400" r="31115" b="21590"/>
                <wp:wrapNone/>
                <wp:docPr id="35" name="Straight Arrow Connector 35"/>
                <wp:cNvGraphicFramePr/>
                <a:graphic xmlns:a="http://schemas.openxmlformats.org/drawingml/2006/main">
                  <a:graphicData uri="http://schemas.microsoft.com/office/word/2010/wordprocessingShape">
                    <wps:wsp>
                      <wps:cNvCnPr/>
                      <wps:spPr>
                        <a:xfrm flipV="1">
                          <a:off x="0" y="0"/>
                          <a:ext cx="743868" cy="626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4AE55" id="Straight Arrow Connector 35" o:spid="_x0000_s1026" type="#_x0000_t32" style="position:absolute;margin-left:92pt;margin-top:248.5pt;width:58.55pt;height:49.3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97504" behindDoc="0" locked="0" layoutInCell="1" allowOverlap="1" wp14:anchorId="3A877195" wp14:editId="5CB29BC9">
                <wp:simplePos x="0" y="0"/>
                <wp:positionH relativeFrom="column">
                  <wp:posOffset>183264</wp:posOffset>
                </wp:positionH>
                <wp:positionV relativeFrom="paragraph">
                  <wp:posOffset>3786203</wp:posOffset>
                </wp:positionV>
                <wp:extent cx="2023745" cy="697117"/>
                <wp:effectExtent l="0" t="0" r="8255" b="14605"/>
                <wp:wrapNone/>
                <wp:docPr id="22" name="Text Box 22"/>
                <wp:cNvGraphicFramePr/>
                <a:graphic xmlns:a="http://schemas.openxmlformats.org/drawingml/2006/main">
                  <a:graphicData uri="http://schemas.microsoft.com/office/word/2010/wordprocessingShape">
                    <wps:wsp>
                      <wps:cNvSpPr txBox="1"/>
                      <wps:spPr>
                        <a:xfrm>
                          <a:off x="0" y="0"/>
                          <a:ext cx="2023745" cy="697117"/>
                        </a:xfrm>
                        <a:prstGeom prst="rect">
                          <a:avLst/>
                        </a:prstGeom>
                        <a:solidFill>
                          <a:schemeClr val="lt1"/>
                        </a:solidFill>
                        <a:ln w="6350">
                          <a:solidFill>
                            <a:schemeClr val="tx1"/>
                          </a:solidFill>
                        </a:ln>
                      </wps:spPr>
                      <wps:txbx>
                        <w:txbxContent>
                          <w:p w14:paraId="04DD137E" w14:textId="1588814F" w:rsidR="003A216A" w:rsidRPr="00EC4944" w:rsidRDefault="000133EC" w:rsidP="009A5341">
                            <w:pPr>
                              <w:pStyle w:val="Caption"/>
                            </w:pPr>
                            <w:r>
                              <w:t>Scroll down to read the report. Collapse report sections by clicking on the “minus” sign. Alternatively, download the report or 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77195" id="Text Box 22" o:spid="_x0000_s1040" type="#_x0000_t202" style="position:absolute;left:0;text-align:left;margin-left:14.45pt;margin-top:298.15pt;width:159.35pt;height:54.9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" fillcolor="white [3201]" strokecolor="black [3213]" strokeweight=".5pt">
                <v:textbox>
                  <w:txbxContent>
                    <w:p w14:paraId="04DD137E" w14:textId="1588814F" w:rsidR="003A216A" w:rsidRPr="00EC4944" w:rsidRDefault="000133EC" w:rsidP="009A5341">
                      <w:pPr>
                        <w:pStyle w:val="Caption"/>
                      </w:pPr>
                      <w:r>
                        <w:t>Scroll down to read the report. Collapse report sections by clicking on the “minus” sign. Alternatively, download the report or raw data.</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4ADBD983" wp14:editId="4B0F60F6">
                <wp:simplePos x="0" y="0"/>
                <wp:positionH relativeFrom="column">
                  <wp:posOffset>1169545</wp:posOffset>
                </wp:positionH>
                <wp:positionV relativeFrom="paragraph">
                  <wp:posOffset>2266812</wp:posOffset>
                </wp:positionV>
                <wp:extent cx="745773" cy="590235"/>
                <wp:effectExtent l="25400" t="12700" r="29210" b="32385"/>
                <wp:wrapNone/>
                <wp:docPr id="29" name="Straight Arrow Connector 29"/>
                <wp:cNvGraphicFramePr/>
                <a:graphic xmlns:a="http://schemas.openxmlformats.org/drawingml/2006/main">
                  <a:graphicData uri="http://schemas.microsoft.com/office/word/2010/wordprocessingShape">
                    <wps:wsp>
                      <wps:cNvCnPr/>
                      <wps:spPr>
                        <a:xfrm flipH="1">
                          <a:off x="0" y="0"/>
                          <a:ext cx="745773" cy="59023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67CA4" id="Straight Arrow Connector 29" o:spid="_x0000_s1026" type="#_x0000_t32" style="position:absolute;margin-left:92.1pt;margin-top:178.5pt;width:58.7pt;height:46.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84192" behindDoc="0" locked="0" layoutInCell="1" allowOverlap="1" wp14:anchorId="03602B51" wp14:editId="28078945">
                <wp:simplePos x="0" y="0"/>
                <wp:positionH relativeFrom="column">
                  <wp:posOffset>838721</wp:posOffset>
                </wp:positionH>
                <wp:positionV relativeFrom="paragraph">
                  <wp:posOffset>2241870</wp:posOffset>
                </wp:positionV>
                <wp:extent cx="1249101" cy="59602"/>
                <wp:effectExtent l="12700" t="76200" r="8255" b="55245"/>
                <wp:wrapNone/>
                <wp:docPr id="28" name="Straight Arrow Connector 28"/>
                <wp:cNvGraphicFramePr/>
                <a:graphic xmlns:a="http://schemas.openxmlformats.org/drawingml/2006/main">
                  <a:graphicData uri="http://schemas.microsoft.com/office/word/2010/wordprocessingShape">
                    <wps:wsp>
                      <wps:cNvCnPr/>
                      <wps:spPr>
                        <a:xfrm flipH="1" flipV="1">
                          <a:off x="0" y="0"/>
                          <a:ext cx="1249101" cy="596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8AD05" id="Straight Arrow Connector 28" o:spid="_x0000_s1026" type="#_x0000_t32" style="position:absolute;margin-left:66.05pt;margin-top:176.55pt;width:98.35pt;height:4.7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" strokecolor="black [3213]" strokeweight="3pt">
                <v:stroke endarrow="block"/>
              </v:shape>
            </w:pict>
          </mc:Fallback>
        </mc:AlternateContent>
      </w:r>
      <w:r>
        <w:rPr>
          <w:noProof/>
        </w:rPr>
        <mc:AlternateContent>
          <mc:Choice Requires="wps">
            <w:drawing>
              <wp:anchor distT="0" distB="0" distL="114300" distR="114300" simplePos="0" relativeHeight="251796480" behindDoc="0" locked="0" layoutInCell="1" allowOverlap="1" wp14:anchorId="26FBD347" wp14:editId="4429F5FB">
                <wp:simplePos x="0" y="0"/>
                <wp:positionH relativeFrom="column">
                  <wp:posOffset>1839281</wp:posOffset>
                </wp:positionH>
                <wp:positionV relativeFrom="paragraph">
                  <wp:posOffset>2021255</wp:posOffset>
                </wp:positionV>
                <wp:extent cx="1257597" cy="841972"/>
                <wp:effectExtent l="0" t="0" r="12700" b="9525"/>
                <wp:wrapNone/>
                <wp:docPr id="27" name="Text Box 27"/>
                <wp:cNvGraphicFramePr/>
                <a:graphic xmlns:a="http://schemas.openxmlformats.org/drawingml/2006/main">
                  <a:graphicData uri="http://schemas.microsoft.com/office/word/2010/wordprocessingShape">
                    <wps:wsp>
                      <wps:cNvSpPr txBox="1"/>
                      <wps:spPr>
                        <a:xfrm>
                          <a:off x="0" y="0"/>
                          <a:ext cx="1257597" cy="841972"/>
                        </a:xfrm>
                        <a:prstGeom prst="rect">
                          <a:avLst/>
                        </a:prstGeom>
                        <a:solidFill>
                          <a:schemeClr val="lt1"/>
                        </a:solidFill>
                        <a:ln w="6350">
                          <a:solidFill>
                            <a:schemeClr val="tx1"/>
                          </a:solidFill>
                        </a:ln>
                      </wps:spPr>
                      <wps:txbx>
                        <w:txbxContent>
                          <w:p w14:paraId="37BA2D14" w14:textId="653659B6" w:rsidR="000133EC" w:rsidRPr="00EC4944" w:rsidRDefault="000133EC" w:rsidP="000133EC">
                            <w:pPr>
                              <w:pStyle w:val="Caption"/>
                              <w:jc w:val="center"/>
                            </w:pPr>
                            <w:r>
                              <w:t xml:space="preserve">Select the geography for </w:t>
                            </w:r>
                            <w:r w:rsidR="00A76DD9">
                              <w:t>the</w:t>
                            </w:r>
                            <w:r>
                              <w:t xml:space="preserve"> report. For cities or neighborhoods, use the dropdown menu. For </w:t>
                            </w:r>
                            <w:r w:rsidR="00054A92">
                              <w:t>block groups</w:t>
                            </w:r>
                            <w:r>
                              <w:t>, click an area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D347" id="Text Box 27" o:spid="_x0000_s1041" type="#_x0000_t202" style="position:absolute;left:0;text-align:left;margin-left:144.85pt;margin-top:159.15pt;width:99pt;height:66.3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" fillcolor="white [3201]" strokecolor="black [3213]" strokeweight=".5pt">
                <v:textbox inset="0,0,0,0">
                  <w:txbxContent>
                    <w:p w14:paraId="37BA2D14" w14:textId="653659B6" w:rsidR="000133EC" w:rsidRPr="00EC4944" w:rsidRDefault="000133EC" w:rsidP="000133EC">
                      <w:pPr>
                        <w:pStyle w:val="Caption"/>
                        <w:jc w:val="center"/>
                      </w:pPr>
                      <w:r>
                        <w:t xml:space="preserve">Select the geography for </w:t>
                      </w:r>
                      <w:r w:rsidR="00A76DD9">
                        <w:t>the</w:t>
                      </w:r>
                      <w:r>
                        <w:t xml:space="preserve"> report. For cities or neighborhoods, use the dropdown menu. For </w:t>
                      </w:r>
                      <w:r w:rsidR="00054A92">
                        <w:t>block groups</w:t>
                      </w:r>
                      <w:r>
                        <w:t>, click an area on the map.</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3B106920" wp14:editId="18CE76D4">
                <wp:simplePos x="0" y="0"/>
                <wp:positionH relativeFrom="column">
                  <wp:posOffset>-368929</wp:posOffset>
                </wp:positionH>
                <wp:positionV relativeFrom="paragraph">
                  <wp:posOffset>341806</wp:posOffset>
                </wp:positionV>
                <wp:extent cx="1059180" cy="534154"/>
                <wp:effectExtent l="0" t="0" r="7620" b="12065"/>
                <wp:wrapNone/>
                <wp:docPr id="25" name="Text Box 25"/>
                <wp:cNvGraphicFramePr/>
                <a:graphic xmlns:a="http://schemas.openxmlformats.org/drawingml/2006/main">
                  <a:graphicData uri="http://schemas.microsoft.com/office/word/2010/wordprocessingShape">
                    <wps:wsp>
                      <wps:cNvSpPr txBox="1"/>
                      <wps:spPr>
                        <a:xfrm>
                          <a:off x="0" y="0"/>
                          <a:ext cx="1059180" cy="534154"/>
                        </a:xfrm>
                        <a:prstGeom prst="rect">
                          <a:avLst/>
                        </a:prstGeom>
                        <a:solidFill>
                          <a:schemeClr val="lt1"/>
                        </a:solidFill>
                        <a:ln w="6350">
                          <a:solidFill>
                            <a:schemeClr val="tx1"/>
                          </a:solidFill>
                        </a:ln>
                      </wps:spPr>
                      <wps:txbx>
                        <w:txbxContent>
                          <w:p w14:paraId="481BAB3A" w14:textId="094E6910" w:rsidR="004F238C" w:rsidRPr="00EC4944" w:rsidRDefault="004F238C" w:rsidP="004F238C">
                            <w:pPr>
                              <w:pStyle w:val="Caption"/>
                            </w:pPr>
                            <w:r>
                              <w:t>Click for information about using this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06920" id="Text Box 25" o:spid="_x0000_s1042" type="#_x0000_t202" style="position:absolute;left:0;text-align:left;margin-left:-29.05pt;margin-top:26.9pt;width:83.4pt;height:42.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" fillcolor="white [3201]" strokecolor="black [3213]" strokeweight=".5pt">
                <v:textbox>
                  <w:txbxContent>
                    <w:p w14:paraId="481BAB3A" w14:textId="094E6910" w:rsidR="004F238C" w:rsidRPr="00EC4944" w:rsidRDefault="004F238C" w:rsidP="004F238C">
                      <w:pPr>
                        <w:pStyle w:val="Caption"/>
                      </w:pPr>
                      <w:r>
                        <w:t>Click for information about using this tool.</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95DCBA1" wp14:editId="43B151EC">
                <wp:simplePos x="0" y="0"/>
                <wp:positionH relativeFrom="column">
                  <wp:posOffset>-450410</wp:posOffset>
                </wp:positionH>
                <wp:positionV relativeFrom="paragraph">
                  <wp:posOffset>1111352</wp:posOffset>
                </wp:positionV>
                <wp:extent cx="1257300" cy="606582"/>
                <wp:effectExtent l="0" t="0" r="12700" b="15875"/>
                <wp:wrapNone/>
                <wp:docPr id="3" name="Text Box 3"/>
                <wp:cNvGraphicFramePr/>
                <a:graphic xmlns:a="http://schemas.openxmlformats.org/drawingml/2006/main">
                  <a:graphicData uri="http://schemas.microsoft.com/office/word/2010/wordprocessingShape">
                    <wps:wsp>
                      <wps:cNvSpPr txBox="1"/>
                      <wps:spPr>
                        <a:xfrm>
                          <a:off x="0" y="0"/>
                          <a:ext cx="1257300" cy="606582"/>
                        </a:xfrm>
                        <a:prstGeom prst="rect">
                          <a:avLst/>
                        </a:prstGeom>
                        <a:solidFill>
                          <a:schemeClr val="lt1"/>
                        </a:solidFill>
                        <a:ln w="6350">
                          <a:solidFill>
                            <a:schemeClr val="tx1"/>
                          </a:solidFill>
                        </a:ln>
                      </wps:spPr>
                      <wps:txbx>
                        <w:txbxContent>
                          <w:p w14:paraId="0283A75A" w14:textId="0BEDCCAE" w:rsidR="003A216A" w:rsidRPr="00EC4944" w:rsidRDefault="003A216A" w:rsidP="009A5341">
                            <w:pPr>
                              <w:pStyle w:val="Caption"/>
                              <w:jc w:val="center"/>
                            </w:pPr>
                            <w:r>
                              <w:t>Select a preset (or “custom”) prioritization layer.</w:t>
                            </w:r>
                            <w:r w:rsidR="009A5341">
                              <w:t xml:space="preserve"> Click the question mark for </w:t>
                            </w:r>
                            <w:r w:rsidR="00A76DD9">
                              <w:t>help</w:t>
                            </w:r>
                            <w:r w:rsidR="009A53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DCBA1" id="Text Box 3" o:spid="_x0000_s1043" type="#_x0000_t202" style="position:absolute;left:0;text-align:left;margin-left:-35.45pt;margin-top:87.5pt;width:99pt;height:47.7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" fillcolor="white [3201]" strokecolor="black [3213]" strokeweight=".5pt">
                <v:textbox inset="0,0,0,0">
                  <w:txbxContent>
                    <w:p w14:paraId="0283A75A" w14:textId="0BEDCCAE" w:rsidR="003A216A" w:rsidRPr="00EC4944" w:rsidRDefault="003A216A" w:rsidP="009A5341">
                      <w:pPr>
                        <w:pStyle w:val="Caption"/>
                        <w:jc w:val="center"/>
                      </w:pPr>
                      <w:r>
                        <w:t>Select a preset (or “custom”) prioritization layer.</w:t>
                      </w:r>
                      <w:r w:rsidR="009A5341">
                        <w:t xml:space="preserve"> Click the question mark for </w:t>
                      </w:r>
                      <w:r w:rsidR="00A76DD9">
                        <w:t>help</w:t>
                      </w:r>
                      <w:r w:rsidR="009A5341">
                        <w:t>.</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B55AF65" wp14:editId="04A09957">
                <wp:simplePos x="0" y="0"/>
                <wp:positionH relativeFrom="column">
                  <wp:posOffset>808022</wp:posOffset>
                </wp:positionH>
                <wp:positionV relativeFrom="paragraph">
                  <wp:posOffset>1459029</wp:posOffset>
                </wp:positionV>
                <wp:extent cx="791298" cy="45719"/>
                <wp:effectExtent l="0" t="38100" r="0" b="81915"/>
                <wp:wrapNone/>
                <wp:docPr id="20" name="Straight Arrow Connector 20"/>
                <wp:cNvGraphicFramePr/>
                <a:graphic xmlns:a="http://schemas.openxmlformats.org/drawingml/2006/main">
                  <a:graphicData uri="http://schemas.microsoft.com/office/word/2010/wordprocessingShape">
                    <wps:wsp>
                      <wps:cNvCnPr/>
                      <wps:spPr>
                        <a:xfrm>
                          <a:off x="0" y="0"/>
                          <a:ext cx="791298"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B8814" id="Straight Arrow Connector 20" o:spid="_x0000_s1026" type="#_x0000_t32" style="position:absolute;margin-left:63.6pt;margin-top:114.9pt;width:62.3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" strokecolor="black [3213]" strokeweight="3pt">
                <v:stroke endarrow="block"/>
              </v:shape>
            </w:pict>
          </mc:Fallback>
        </mc:AlternateContent>
      </w:r>
      <w:r>
        <w:rPr>
          <w:noProof/>
        </w:rPr>
        <mc:AlternateContent>
          <mc:Choice Requires="wps">
            <w:drawing>
              <wp:anchor distT="0" distB="0" distL="114300" distR="114300" simplePos="0" relativeHeight="251734016" behindDoc="0" locked="0" layoutInCell="1" allowOverlap="1" wp14:anchorId="1719B960" wp14:editId="2027407A">
                <wp:simplePos x="0" y="0"/>
                <wp:positionH relativeFrom="column">
                  <wp:posOffset>808022</wp:posOffset>
                </wp:positionH>
                <wp:positionV relativeFrom="paragraph">
                  <wp:posOffset>1044456</wp:posOffset>
                </wp:positionV>
                <wp:extent cx="2118222" cy="410926"/>
                <wp:effectExtent l="0" t="63500" r="0" b="33655"/>
                <wp:wrapNone/>
                <wp:docPr id="19" name="Straight Arrow Connector 19"/>
                <wp:cNvGraphicFramePr/>
                <a:graphic xmlns:a="http://schemas.openxmlformats.org/drawingml/2006/main">
                  <a:graphicData uri="http://schemas.microsoft.com/office/word/2010/wordprocessingShape">
                    <wps:wsp>
                      <wps:cNvCnPr/>
                      <wps:spPr>
                        <a:xfrm flipV="1">
                          <a:off x="0" y="0"/>
                          <a:ext cx="2118222" cy="41092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47A6950" id="Straight Arrow Connector 19" o:spid="_x0000_s1026" type="#_x0000_t32" style="position:absolute;margin-left:63.6pt;margin-top:82.25pt;width:166.8pt;height:32.35pt;flip:y;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" strokecolor="black [3213]" strokeweight="3pt">
                <v:stroke endarrow="block"/>
              </v:shape>
            </w:pict>
          </mc:Fallback>
        </mc:AlternateContent>
      </w:r>
      <w:r w:rsidR="000133EC" w:rsidRPr="002542F2">
        <w:rPr>
          <w:noProof/>
        </w:rPr>
        <mc:AlternateContent>
          <mc:Choice Requires="wps">
            <w:drawing>
              <wp:anchor distT="0" distB="0" distL="114300" distR="114300" simplePos="0" relativeHeight="251794432" behindDoc="0" locked="0" layoutInCell="1" allowOverlap="1" wp14:anchorId="02C99FCA" wp14:editId="1CE13FB2">
                <wp:simplePos x="0" y="0"/>
                <wp:positionH relativeFrom="column">
                  <wp:posOffset>3442579</wp:posOffset>
                </wp:positionH>
                <wp:positionV relativeFrom="paragraph">
                  <wp:posOffset>543842</wp:posOffset>
                </wp:positionV>
                <wp:extent cx="387533" cy="569922"/>
                <wp:effectExtent l="25400" t="25400" r="19050" b="27305"/>
                <wp:wrapNone/>
                <wp:docPr id="37" name="Straight Arrow Connector 37"/>
                <wp:cNvGraphicFramePr/>
                <a:graphic xmlns:a="http://schemas.openxmlformats.org/drawingml/2006/main">
                  <a:graphicData uri="http://schemas.microsoft.com/office/word/2010/wordprocessingShape">
                    <wps:wsp>
                      <wps:cNvCnPr/>
                      <wps:spPr>
                        <a:xfrm flipH="1" flipV="1">
                          <a:off x="0" y="0"/>
                          <a:ext cx="387533" cy="56992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BCC14" id="Straight Arrow Connector 37" o:spid="_x0000_s1026" type="#_x0000_t32" style="position:absolute;margin-left:271.05pt;margin-top:42.8pt;width:30.5pt;height:44.9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" strokecolor="black [3213]" strokeweight="3pt">
                <v:stroke endarrow="block"/>
              </v:shape>
            </w:pict>
          </mc:Fallback>
        </mc:AlternateContent>
      </w:r>
      <w:r w:rsidR="000133EC" w:rsidRPr="002542F2">
        <w:rPr>
          <w:noProof/>
        </w:rPr>
        <mc:AlternateContent>
          <mc:Choice Requires="wps">
            <w:drawing>
              <wp:anchor distT="0" distB="0" distL="114300" distR="114300" simplePos="0" relativeHeight="251792384" behindDoc="0" locked="0" layoutInCell="1" allowOverlap="1" wp14:anchorId="54FE9F85" wp14:editId="08554C0F">
                <wp:simplePos x="0" y="0"/>
                <wp:positionH relativeFrom="column">
                  <wp:posOffset>3515008</wp:posOffset>
                </wp:positionH>
                <wp:positionV relativeFrom="paragraph">
                  <wp:posOffset>1125025</wp:posOffset>
                </wp:positionV>
                <wp:extent cx="1158843" cy="470780"/>
                <wp:effectExtent l="0" t="0" r="10160" b="12065"/>
                <wp:wrapNone/>
                <wp:docPr id="36" name="Text Box 36"/>
                <wp:cNvGraphicFramePr/>
                <a:graphic xmlns:a="http://schemas.openxmlformats.org/drawingml/2006/main">
                  <a:graphicData uri="http://schemas.microsoft.com/office/word/2010/wordprocessingShape">
                    <wps:wsp>
                      <wps:cNvSpPr txBox="1"/>
                      <wps:spPr>
                        <a:xfrm>
                          <a:off x="0" y="0"/>
                          <a:ext cx="1158843" cy="470780"/>
                        </a:xfrm>
                        <a:prstGeom prst="rect">
                          <a:avLst/>
                        </a:prstGeom>
                        <a:solidFill>
                          <a:schemeClr val="lt1"/>
                        </a:solidFill>
                        <a:ln w="6350">
                          <a:solidFill>
                            <a:schemeClr val="tx1"/>
                          </a:solidFill>
                        </a:ln>
                      </wps:spPr>
                      <wps:txbx>
                        <w:txbxContent>
                          <w:p w14:paraId="46F4731E" w14:textId="66B8A586" w:rsidR="000133EC" w:rsidRPr="00EC4944" w:rsidRDefault="000133EC" w:rsidP="000133EC">
                            <w:pPr>
                              <w:pStyle w:val="Caption"/>
                            </w:pPr>
                            <w:r>
                              <w:t>Get a “full screen” mode for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9F85" id="Text Box 36" o:spid="_x0000_s1044" type="#_x0000_t202" style="position:absolute;left:0;text-align:left;margin-left:276.75pt;margin-top:88.6pt;width:91.25pt;height:37.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" fillcolor="white [3201]" strokecolor="black [3213]" strokeweight=".5pt">
                <v:textbox>
                  <w:txbxContent>
                    <w:p w14:paraId="46F4731E" w14:textId="66B8A586" w:rsidR="000133EC" w:rsidRPr="00EC4944" w:rsidRDefault="000133EC" w:rsidP="000133EC">
                      <w:pPr>
                        <w:pStyle w:val="Caption"/>
                      </w:pPr>
                      <w:r>
                        <w:t>Get a “full screen” mode for the map.</w:t>
                      </w:r>
                    </w:p>
                  </w:txbxContent>
                </v:textbox>
              </v:shape>
            </w:pict>
          </mc:Fallback>
        </mc:AlternateContent>
      </w:r>
      <w:r w:rsidR="000133EC" w:rsidRPr="002542F2">
        <w:rPr>
          <w:noProof/>
        </w:rPr>
        <mc:AlternateContent>
          <mc:Choice Requires="wps">
            <w:drawing>
              <wp:anchor distT="0" distB="0" distL="114300" distR="114300" simplePos="0" relativeHeight="251758592" behindDoc="0" locked="0" layoutInCell="1" allowOverlap="1" wp14:anchorId="42E11ED9" wp14:editId="4B539E5C">
                <wp:simplePos x="0" y="0"/>
                <wp:positionH relativeFrom="column">
                  <wp:posOffset>3515008</wp:posOffset>
                </wp:positionH>
                <wp:positionV relativeFrom="paragraph">
                  <wp:posOffset>219678</wp:posOffset>
                </wp:positionV>
                <wp:extent cx="553940" cy="193436"/>
                <wp:effectExtent l="0" t="38100" r="17780" b="35560"/>
                <wp:wrapNone/>
                <wp:docPr id="60" name="Straight Arrow Connector 60"/>
                <wp:cNvGraphicFramePr/>
                <a:graphic xmlns:a="http://schemas.openxmlformats.org/drawingml/2006/main">
                  <a:graphicData uri="http://schemas.microsoft.com/office/word/2010/wordprocessingShape">
                    <wps:wsp>
                      <wps:cNvCnPr/>
                      <wps:spPr>
                        <a:xfrm flipH="1" flipV="1">
                          <a:off x="0" y="0"/>
                          <a:ext cx="553940" cy="19343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B6E78" id="Straight Arrow Connector 60" o:spid="_x0000_s1026" type="#_x0000_t32" style="position:absolute;margin-left:276.75pt;margin-top:17.3pt;width:43.6pt;height:15.2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" strokecolor="black [3213]" strokeweight="3pt">
                <v:stroke endarrow="block"/>
              </v:shape>
            </w:pict>
          </mc:Fallback>
        </mc:AlternateContent>
      </w:r>
      <w:r w:rsidR="000133EC">
        <w:rPr>
          <w:noProof/>
        </w:rPr>
        <mc:AlternateContent>
          <mc:Choice Requires="wps">
            <w:drawing>
              <wp:anchor distT="0" distB="0" distL="114300" distR="114300" simplePos="0" relativeHeight="251739136" behindDoc="0" locked="0" layoutInCell="1" allowOverlap="1" wp14:anchorId="37DF709E" wp14:editId="61EF1120">
                <wp:simplePos x="0" y="0"/>
                <wp:positionH relativeFrom="column">
                  <wp:posOffset>398088</wp:posOffset>
                </wp:positionH>
                <wp:positionV relativeFrom="paragraph">
                  <wp:posOffset>554480</wp:posOffset>
                </wp:positionV>
                <wp:extent cx="660908" cy="189793"/>
                <wp:effectExtent l="0" t="50800" r="0" b="26670"/>
                <wp:wrapNone/>
                <wp:docPr id="26" name="Straight Arrow Connector 26"/>
                <wp:cNvGraphicFramePr/>
                <a:graphic xmlns:a="http://schemas.openxmlformats.org/drawingml/2006/main">
                  <a:graphicData uri="http://schemas.microsoft.com/office/word/2010/wordprocessingShape">
                    <wps:wsp>
                      <wps:cNvCnPr/>
                      <wps:spPr>
                        <a:xfrm flipV="1">
                          <a:off x="0" y="0"/>
                          <a:ext cx="660908" cy="18979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43B29" id="Straight Arrow Connector 26" o:spid="_x0000_s1026" type="#_x0000_t32" style="position:absolute;margin-left:31.35pt;margin-top:43.65pt;width:52.05pt;height:14.9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" strokecolor="black [3213]" strokeweight="3pt">
                <v:stroke endarrow="block"/>
              </v:shape>
            </w:pict>
          </mc:Fallback>
        </mc:AlternateContent>
      </w:r>
      <w:r w:rsidR="000133EC">
        <w:rPr>
          <w:noProof/>
        </w:rPr>
        <w:drawing>
          <wp:inline distT="0" distB="0" distL="0" distR="0" wp14:anchorId="580F78C5" wp14:editId="2B70F36F">
            <wp:extent cx="5351073" cy="4090280"/>
            <wp:effectExtent l="38100" t="38100" r="34290" b="3746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3"/>
                    <a:stretch>
                      <a:fillRect/>
                    </a:stretch>
                  </pic:blipFill>
                  <pic:spPr>
                    <a:xfrm>
                      <a:off x="0" y="0"/>
                      <a:ext cx="5382341" cy="4114181"/>
                    </a:xfrm>
                    <a:prstGeom prst="rect">
                      <a:avLst/>
                    </a:prstGeom>
                    <a:ln w="38100">
                      <a:solidFill>
                        <a:schemeClr val="tx1"/>
                      </a:solidFill>
                    </a:ln>
                  </pic:spPr>
                </pic:pic>
              </a:graphicData>
            </a:graphic>
          </wp:inline>
        </w:drawing>
      </w:r>
    </w:p>
    <w:p w14:paraId="009BA222" w14:textId="4CAA9BDB" w:rsidR="00AF019D" w:rsidRDefault="005216CB" w:rsidP="00A84440">
      <w:r>
        <w:rPr>
          <w:noProof/>
        </w:rPr>
        <w:lastRenderedPageBreak/>
        <w:drawing>
          <wp:anchor distT="0" distB="0" distL="114300" distR="114300" simplePos="0" relativeHeight="251633663" behindDoc="0" locked="0" layoutInCell="1" allowOverlap="1" wp14:anchorId="479DABC4" wp14:editId="2737B800">
            <wp:simplePos x="0" y="0"/>
            <wp:positionH relativeFrom="column">
              <wp:posOffset>3924300</wp:posOffset>
            </wp:positionH>
            <wp:positionV relativeFrom="paragraph">
              <wp:posOffset>38100</wp:posOffset>
            </wp:positionV>
            <wp:extent cx="2136140" cy="3121025"/>
            <wp:effectExtent l="38100" t="38100" r="35560" b="41275"/>
            <wp:wrapSquare wrapText="bothSides"/>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14"/>
                    <a:srcRect b="9929"/>
                    <a:stretch/>
                  </pic:blipFill>
                  <pic:spPr bwMode="auto">
                    <a:xfrm>
                      <a:off x="0" y="0"/>
                      <a:ext cx="2136140" cy="312102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6DD9">
        <w:rPr>
          <w:noProof/>
        </w:rPr>
        <mc:AlternateContent>
          <mc:Choice Requires="wpg">
            <w:drawing>
              <wp:anchor distT="0" distB="0" distL="114300" distR="114300" simplePos="0" relativeHeight="251755520" behindDoc="0" locked="0" layoutInCell="1" allowOverlap="1" wp14:anchorId="3F1C7ADF" wp14:editId="1F9AA734">
                <wp:simplePos x="0" y="0"/>
                <wp:positionH relativeFrom="column">
                  <wp:posOffset>4454808</wp:posOffset>
                </wp:positionH>
                <wp:positionV relativeFrom="paragraph">
                  <wp:posOffset>-181069</wp:posOffset>
                </wp:positionV>
                <wp:extent cx="1973501" cy="3548911"/>
                <wp:effectExtent l="25400" t="0" r="8255" b="7620"/>
                <wp:wrapNone/>
                <wp:docPr id="58" name="Group 58"/>
                <wp:cNvGraphicFramePr/>
                <a:graphic xmlns:a="http://schemas.openxmlformats.org/drawingml/2006/main">
                  <a:graphicData uri="http://schemas.microsoft.com/office/word/2010/wordprocessingGroup">
                    <wpg:wgp>
                      <wpg:cNvGrpSpPr/>
                      <wpg:grpSpPr>
                        <a:xfrm>
                          <a:off x="0" y="0"/>
                          <a:ext cx="1973501" cy="3548911"/>
                          <a:chOff x="1575302" y="-72450"/>
                          <a:chExt cx="1973529" cy="3548981"/>
                        </a:xfrm>
                      </wpg:grpSpPr>
                      <wps:wsp>
                        <wps:cNvPr id="52" name="Straight Arrow Connector 52"/>
                        <wps:cNvCnPr>
                          <a:stCxn id="53" idx="3"/>
                        </wps:cNvCnPr>
                        <wps:spPr>
                          <a:xfrm>
                            <a:off x="2634260" y="149356"/>
                            <a:ext cx="300841" cy="1312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1575302" y="-72450"/>
                            <a:ext cx="1059256" cy="443620"/>
                          </a:xfrm>
                          <a:prstGeom prst="rect">
                            <a:avLst/>
                          </a:prstGeom>
                          <a:solidFill>
                            <a:schemeClr val="lt1"/>
                          </a:solidFill>
                          <a:ln w="6350">
                            <a:solidFill>
                              <a:schemeClr val="tx1"/>
                            </a:solidFill>
                          </a:ln>
                        </wps:spPr>
                        <wps:txbx>
                          <w:txbxContent>
                            <w:p w14:paraId="2A4AA93C" w14:textId="779719FF" w:rsidR="00530AB1" w:rsidRPr="00EC4944" w:rsidRDefault="00530AB1" w:rsidP="00530AB1">
                              <w:pPr>
                                <w:pStyle w:val="Caption"/>
                              </w:pPr>
                              <w:r>
                                <w:t>More information about presets.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a:off x="1575302" y="1008933"/>
                            <a:ext cx="678850" cy="8653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a:off x="2254344" y="787640"/>
                            <a:ext cx="1294487" cy="443620"/>
                          </a:xfrm>
                          <a:prstGeom prst="rect">
                            <a:avLst/>
                          </a:prstGeom>
                          <a:solidFill>
                            <a:schemeClr val="lt1"/>
                          </a:solidFill>
                          <a:ln w="6350">
                            <a:solidFill>
                              <a:schemeClr val="tx1"/>
                            </a:solidFill>
                          </a:ln>
                        </wps:spPr>
                        <wps:txbx>
                          <w:txbxContent>
                            <w:p w14:paraId="75685714" w14:textId="29CEFD6A" w:rsidR="00530AB1" w:rsidRPr="00EC4944" w:rsidRDefault="00A76DD9" w:rsidP="00530AB1">
                              <w:pPr>
                                <w:pStyle w:val="Caption"/>
                              </w:pPr>
                              <w:r>
                                <w:t>Select</w:t>
                              </w:r>
                              <w:r w:rsidR="005216CB">
                                <w:t xml:space="preserve"> </w:t>
                              </w:r>
                              <w:r>
                                <w:t>“custom”</w:t>
                              </w:r>
                              <w:r w:rsidR="005216CB">
                                <w:t xml:space="preserve"> to activate more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a:stCxn id="57" idx="0"/>
                        </wps:cNvCnPr>
                        <wps:spPr>
                          <a:xfrm flipV="1">
                            <a:off x="2437000" y="2236193"/>
                            <a:ext cx="262588" cy="37116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Text Box 57"/>
                        <wps:cNvSpPr txBox="1"/>
                        <wps:spPr>
                          <a:xfrm>
                            <a:off x="1721775" y="2607398"/>
                            <a:ext cx="1430448" cy="869133"/>
                          </a:xfrm>
                          <a:prstGeom prst="rect">
                            <a:avLst/>
                          </a:prstGeom>
                          <a:solidFill>
                            <a:schemeClr val="lt1"/>
                          </a:solidFill>
                          <a:ln w="6350">
                            <a:solidFill>
                              <a:schemeClr val="tx1"/>
                            </a:solidFill>
                          </a:ln>
                        </wps:spPr>
                        <wps:txbx>
                          <w:txbxContent>
                            <w:p w14:paraId="6199E1B6" w14:textId="319707BD" w:rsidR="002542F2" w:rsidRPr="00EC4944" w:rsidRDefault="002542F2" w:rsidP="002542F2">
                              <w:pPr>
                                <w:pStyle w:val="Caption"/>
                              </w:pPr>
                              <w:r>
                                <w:t>A checkmark indicates this variable is being used to calculate priority scores. Click the variable to turn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C7ADF" id="Group 58" o:spid="_x0000_s1045" style="position:absolute;margin-left:350.75pt;margin-top:-14.25pt;width:155.4pt;height:279.45pt;z-index:251755520;mso-width-relative:margin;mso-height-relative:margin" coordorigin="15753,-724" coordsize="19735,35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">
                <v:shape id="Straight Arrow Connector 52" o:spid="_x0000_s1046" type="#_x0000_t32" style="position:absolute;left:26342;top:1493;width:3009;height:13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" strokecolor="black [3213]" strokeweight="3pt">
                  <v:stroke endarrow="block"/>
                </v:shape>
                <v:shape id="Text Box 53" o:spid="_x0000_s1047" type="#_x0000_t202" style="position:absolute;left:15753;top:-724;width:10592;height:4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" fillcolor="white [3201]" strokecolor="black [3213]" strokeweight=".5pt">
                  <v:textbox>
                    <w:txbxContent>
                      <w:p w14:paraId="2A4AA93C" w14:textId="779719FF" w:rsidR="00530AB1" w:rsidRPr="00EC4944" w:rsidRDefault="00530AB1" w:rsidP="00530AB1">
                        <w:pPr>
                          <w:pStyle w:val="Caption"/>
                        </w:pPr>
                        <w:r>
                          <w:t>More information about presets.</w:t>
                        </w:r>
                      </w:p>
                    </w:txbxContent>
                  </v:textbox>
                </v:shape>
                <v:shape id="Straight Arrow Connector 54" o:spid="_x0000_s1048" type="#_x0000_t32" style="position:absolute;left:15753;top:10089;width:6788;height:8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" strokecolor="black [3213]" strokeweight="3pt">
                  <v:stroke endarrow="block"/>
                </v:shape>
                <v:shape id="Text Box 55" o:spid="_x0000_s1049" type="#_x0000_t202" style="position:absolute;left:22543;top:7876;width:12945;height:4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1fryAAAAOAAAAAPAAAAZHJzL2Rvd25yZXYueG1sRI9BawIx&#13;&#10;FITvQv9DeIVepGYrK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i31fryAAAAOAA&#13;&#10;AAAPAAAAAAAAAAAAAAAAAAcCAABkcnMvZG93bnJldi54bWxQSwUGAAAAAAMAAwC3AAAA/AIAAAAA&#13;&#10;" fillcolor="white [3201]" strokecolor="black [3213]" strokeweight=".5pt">
                  <v:textbox>
                    <w:txbxContent>
                      <w:p w14:paraId="75685714" w14:textId="29CEFD6A" w:rsidR="00530AB1" w:rsidRPr="00EC4944" w:rsidRDefault="00A76DD9" w:rsidP="00530AB1">
                        <w:pPr>
                          <w:pStyle w:val="Caption"/>
                        </w:pPr>
                        <w:r>
                          <w:t>Select</w:t>
                        </w:r>
                        <w:r w:rsidR="005216CB">
                          <w:t xml:space="preserve"> </w:t>
                        </w:r>
                        <w:r>
                          <w:t>“custom”</w:t>
                        </w:r>
                        <w:r w:rsidR="005216CB">
                          <w:t xml:space="preserve"> to activate more options.</w:t>
                        </w:r>
                      </w:p>
                    </w:txbxContent>
                  </v:textbox>
                </v:shape>
                <v:shape id="Straight Arrow Connector 56" o:spid="_x0000_s1050" type="#_x0000_t32" style="position:absolute;left:24370;top:22361;width:2625;height:371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" strokecolor="black [3213]" strokeweight="3pt">
                  <v:stroke endarrow="block"/>
                </v:shape>
                <v:shape id="Text Box 57" o:spid="_x0000_s1051" type="#_x0000_t202" style="position:absolute;left:17217;top:26073;width:14305;height:8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" fillcolor="white [3201]" strokecolor="black [3213]" strokeweight=".5pt">
                  <v:textbox>
                    <w:txbxContent>
                      <w:p w14:paraId="6199E1B6" w14:textId="319707BD" w:rsidR="002542F2" w:rsidRPr="00EC4944" w:rsidRDefault="002542F2" w:rsidP="002542F2">
                        <w:pPr>
                          <w:pStyle w:val="Caption"/>
                        </w:pPr>
                        <w:r>
                          <w:t>A checkmark indicates this variable is being used to calculate priority scores. Click the variable to turn on or off.</w:t>
                        </w:r>
                      </w:p>
                    </w:txbxContent>
                  </v:textbox>
                </v:shape>
              </v:group>
            </w:pict>
          </mc:Fallback>
        </mc:AlternateContent>
      </w:r>
      <w:r w:rsidR="006E650D">
        <w:t>To customize the map</w:t>
      </w:r>
      <w:r w:rsidR="00AF019D">
        <w:t>, select a “preset”</w:t>
      </w:r>
      <w:r w:rsidR="006E650D">
        <w:t xml:space="preserve"> on the left of the screen</w:t>
      </w:r>
      <w:r w:rsidR="00AF019D">
        <w:t xml:space="preserve"> to create a tree canopy enhancement or maintenance priority layer. Selecting “custom” activates several </w:t>
      </w:r>
      <w:proofErr w:type="gramStart"/>
      <w:r w:rsidR="00AF019D">
        <w:t>drop down</w:t>
      </w:r>
      <w:proofErr w:type="gramEnd"/>
      <w:r w:rsidR="00AF019D">
        <w:t xml:space="preserve"> menus from which inputs can be selected. </w:t>
      </w:r>
      <w:r w:rsidR="00530AB1">
        <w:t>Click on a variable to turn in “on” or “off” – a “check mark” indicates that the input is being used to calculate priority scores.</w:t>
      </w:r>
      <w:r>
        <w:t xml:space="preserve"> You can also “select all” or “deselect all” variables within a </w:t>
      </w:r>
      <w:proofErr w:type="gramStart"/>
      <w:r>
        <w:t>drop down</w:t>
      </w:r>
      <w:proofErr w:type="gramEnd"/>
      <w:r>
        <w:t xml:space="preserve"> menu.</w:t>
      </w:r>
    </w:p>
    <w:p w14:paraId="0F7B513A" w14:textId="2DCD1617" w:rsidR="00530AB1" w:rsidRDefault="00530AB1" w:rsidP="00A84440">
      <w:r>
        <w:t xml:space="preserve">Click the question mark for more information about the presets and priority scoring. </w:t>
      </w:r>
    </w:p>
    <w:p w14:paraId="191655E2" w14:textId="6A2BB4E3" w:rsidR="002542F2" w:rsidRDefault="002542F2" w:rsidP="00A84440"/>
    <w:p w14:paraId="3B26D62E" w14:textId="475F8D90" w:rsidR="005216CB" w:rsidRDefault="005216CB" w:rsidP="00A84440"/>
    <w:p w14:paraId="052D5A81" w14:textId="26E54968" w:rsidR="005216CB" w:rsidRDefault="005216CB" w:rsidP="00A84440"/>
    <w:p w14:paraId="6E8952BC" w14:textId="07F8C304" w:rsidR="005216CB" w:rsidRDefault="005216CB" w:rsidP="00A84440"/>
    <w:p w14:paraId="5BF47E38" w14:textId="77777777" w:rsidR="005216CB" w:rsidRDefault="005216CB" w:rsidP="00A84440"/>
    <w:p w14:paraId="516100E8" w14:textId="099B5ECC" w:rsidR="00AF019D" w:rsidRDefault="005216CB" w:rsidP="00A84440">
      <w:r>
        <w:rPr>
          <w:noProof/>
        </w:rPr>
        <w:t>To create a</w:t>
      </w:r>
      <w:r>
        <w:t xml:space="preserve"> report, select the geography of interest. If a “city or township” or “neighborhood” is selected, use the </w:t>
      </w:r>
      <w:proofErr w:type="gramStart"/>
      <w:r>
        <w:t>drop down</w:t>
      </w:r>
      <w:proofErr w:type="gramEnd"/>
      <w:r>
        <w:t xml:space="preserve"> menu to specify for which area the report should be created. If a “census </w:t>
      </w:r>
      <w:r w:rsidR="00054A92">
        <w:t>block group</w:t>
      </w:r>
      <w:r>
        <w:t>” is selected, please click on an area within the map to create a report.</w:t>
      </w:r>
    </w:p>
    <w:p w14:paraId="12363EB0" w14:textId="4C208AE7" w:rsidR="005216CB" w:rsidRDefault="005216CB" w:rsidP="00A84440">
      <w:r>
        <w:t xml:space="preserve">Scroll down to read the report. Alternately, download the report or the raw data. </w:t>
      </w:r>
      <w:r w:rsidR="00904DAA">
        <w:t>The</w:t>
      </w:r>
      <w:r w:rsidR="00AF4F46">
        <w:t xml:space="preserve"> figures</w:t>
      </w:r>
      <w:r w:rsidR="00054A92">
        <w:t xml:space="preserve"> and information</w:t>
      </w:r>
      <w:r w:rsidR="00AF4F46">
        <w:t xml:space="preserve"> in both reports are the same.</w:t>
      </w:r>
      <w:r w:rsidR="00904DAA">
        <w:t xml:space="preserve"> </w:t>
      </w:r>
      <w:r w:rsidR="00AF4F46">
        <w:t xml:space="preserve">The </w:t>
      </w:r>
      <w:r w:rsidR="00904DAA">
        <w:t>downloaded report</w:t>
      </w:r>
      <w:r w:rsidR="00054A92">
        <w:t xml:space="preserve"> can be printed and</w:t>
      </w:r>
      <w:r w:rsidR="00904DAA">
        <w:t xml:space="preserve"> </w:t>
      </w:r>
      <w:r w:rsidR="00054A92">
        <w:t>may be more useful for sharing</w:t>
      </w:r>
      <w:r w:rsidR="00AF4F46">
        <w:t xml:space="preserve">. </w:t>
      </w:r>
    </w:p>
    <w:p w14:paraId="4546E484" w14:textId="788BF503" w:rsidR="005216CB" w:rsidRDefault="005216CB" w:rsidP="00A84440">
      <w:r>
        <w:t xml:space="preserve">Within the report, each section can be collapsed by clicking on the “minus” or “plus” symbol. This may be useful </w:t>
      </w:r>
      <w:r w:rsidR="00904DAA">
        <w:t xml:space="preserve">if you wish to compare a specific report selection across different geographies. </w:t>
      </w:r>
    </w:p>
    <w:p w14:paraId="5A305F64" w14:textId="14C3D6F3" w:rsidR="005216CB" w:rsidRDefault="00AF4F46" w:rsidP="00A84440">
      <w:r>
        <w:rPr>
          <w:noProof/>
        </w:rPr>
        <w:drawing>
          <wp:anchor distT="0" distB="0" distL="114300" distR="114300" simplePos="0" relativeHeight="251799552" behindDoc="0" locked="0" layoutInCell="1" allowOverlap="1" wp14:anchorId="7FE8BD52" wp14:editId="0B0D2925">
            <wp:simplePos x="0" y="0"/>
            <wp:positionH relativeFrom="column">
              <wp:posOffset>3152398</wp:posOffset>
            </wp:positionH>
            <wp:positionV relativeFrom="paragraph">
              <wp:posOffset>67983</wp:posOffset>
            </wp:positionV>
            <wp:extent cx="3046742" cy="2676990"/>
            <wp:effectExtent l="38100" t="38100" r="39370" b="41275"/>
            <wp:wrapSquare wrapText="bothSides"/>
            <wp:docPr id="69" name="Picture 6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Map&#10;&#10;Description automatically generated"/>
                    <pic:cNvPicPr/>
                  </pic:nvPicPr>
                  <pic:blipFill rotWithShape="1">
                    <a:blip r:embed="rId15"/>
                    <a:srcRect t="10854"/>
                    <a:stretch/>
                  </pic:blipFill>
                  <pic:spPr bwMode="auto">
                    <a:xfrm>
                      <a:off x="0" y="0"/>
                      <a:ext cx="3046742" cy="267699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4DAA">
        <w:t xml:space="preserve">Zoom in on the map to view the current tree canopy (“tree” layer). We recommend taking a screenshot of the map if you will need this information offline (instructions </w:t>
      </w:r>
      <w:hyperlink r:id="rId16" w:history="1">
        <w:r w:rsidR="00904DAA" w:rsidRPr="00904DAA">
          <w:rPr>
            <w:rStyle w:val="Hyperlink"/>
          </w:rPr>
          <w:t>for mac</w:t>
        </w:r>
      </w:hyperlink>
      <w:r w:rsidR="00904DAA">
        <w:t xml:space="preserve"> and </w:t>
      </w:r>
      <w:hyperlink r:id="rId17" w:history="1">
        <w:r w:rsidR="00904DAA" w:rsidRPr="00904DAA">
          <w:rPr>
            <w:rStyle w:val="Hyperlink"/>
          </w:rPr>
          <w:t>for windows</w:t>
        </w:r>
      </w:hyperlink>
      <w:r w:rsidR="00904DAA">
        <w:t xml:space="preserve">). </w:t>
      </w:r>
    </w:p>
    <w:p w14:paraId="01672661" w14:textId="36024B99" w:rsidR="005216CB" w:rsidRDefault="005216CB" w:rsidP="00A84440"/>
    <w:p w14:paraId="111AFCC2" w14:textId="535F5F97" w:rsidR="00054A92" w:rsidRDefault="00054A92" w:rsidP="00A84440"/>
    <w:p w14:paraId="0CE2F7C7" w14:textId="7A48518D" w:rsidR="00054A92" w:rsidRDefault="00054A92" w:rsidP="00A84440"/>
    <w:p w14:paraId="436D7A45" w14:textId="3CA8FB9A" w:rsidR="00054A92" w:rsidRDefault="00054A92" w:rsidP="00A84440"/>
    <w:p w14:paraId="2D5B549C" w14:textId="39C90D80" w:rsidR="00054A92" w:rsidRDefault="00054A92" w:rsidP="00A84440">
      <w:r w:rsidRPr="0014197C">
        <w:rPr>
          <w:rStyle w:val="Heading2Char"/>
          <w:noProof/>
        </w:rPr>
        <mc:AlternateContent>
          <mc:Choice Requires="wpg">
            <w:drawing>
              <wp:anchor distT="0" distB="0" distL="114300" distR="114300" simplePos="0" relativeHeight="251801600" behindDoc="0" locked="0" layoutInCell="1" allowOverlap="1" wp14:anchorId="4A2CA164" wp14:editId="4AA0603C">
                <wp:simplePos x="0" y="0"/>
                <wp:positionH relativeFrom="column">
                  <wp:posOffset>3926840</wp:posOffset>
                </wp:positionH>
                <wp:positionV relativeFrom="paragraph">
                  <wp:posOffset>78740</wp:posOffset>
                </wp:positionV>
                <wp:extent cx="1411605" cy="454025"/>
                <wp:effectExtent l="0" t="25400" r="36195" b="15875"/>
                <wp:wrapNone/>
                <wp:docPr id="70" name="Group 70"/>
                <wp:cNvGraphicFramePr/>
                <a:graphic xmlns:a="http://schemas.openxmlformats.org/drawingml/2006/main">
                  <a:graphicData uri="http://schemas.microsoft.com/office/word/2010/wordprocessingGroup">
                    <wpg:wgp>
                      <wpg:cNvGrpSpPr/>
                      <wpg:grpSpPr>
                        <a:xfrm>
                          <a:off x="0" y="0"/>
                          <a:ext cx="1411605" cy="454025"/>
                          <a:chOff x="2221500" y="3159418"/>
                          <a:chExt cx="1412654" cy="454865"/>
                        </a:xfrm>
                      </wpg:grpSpPr>
                      <wps:wsp>
                        <wps:cNvPr id="75" name="Straight Arrow Connector 75"/>
                        <wps:cNvCnPr/>
                        <wps:spPr>
                          <a:xfrm flipV="1">
                            <a:off x="3270211" y="3243155"/>
                            <a:ext cx="363943" cy="15196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76"/>
                        <wps:cNvSpPr txBox="1"/>
                        <wps:spPr>
                          <a:xfrm>
                            <a:off x="2221500" y="3159418"/>
                            <a:ext cx="1048756" cy="454865"/>
                          </a:xfrm>
                          <a:prstGeom prst="rect">
                            <a:avLst/>
                          </a:prstGeom>
                          <a:solidFill>
                            <a:schemeClr val="lt1"/>
                          </a:solidFill>
                          <a:ln w="6350">
                            <a:solidFill>
                              <a:schemeClr val="tx1"/>
                            </a:solidFill>
                          </a:ln>
                        </wps:spPr>
                        <wps:txbx>
                          <w:txbxContent>
                            <w:p w14:paraId="7D01DB5A" w14:textId="52D8A392" w:rsidR="00904DAA" w:rsidRPr="00EC4944" w:rsidRDefault="00904DAA" w:rsidP="00904DAA">
                              <w:pPr>
                                <w:pStyle w:val="Caption"/>
                              </w:pPr>
                              <w:r>
                                <w:t>Toggle map layers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CA164" id="Group 70" o:spid="_x0000_s1052" style="position:absolute;margin-left:309.2pt;margin-top:6.2pt;width:111.15pt;height:35.75pt;z-index:251801600;mso-width-relative:margin;mso-height-relative:margin" coordorigin="22215,31594" coordsize="14126,45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">
                <v:shape id="Straight Arrow Connector 75" o:spid="_x0000_s1053" type="#_x0000_t32" style="position:absolute;left:32702;top:32431;width:3639;height:15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" strokecolor="black [3213]" strokeweight="3pt">
                  <v:stroke endarrow="block"/>
                </v:shape>
                <v:shape id="Text Box 76" o:spid="_x0000_s1054" type="#_x0000_t202" style="position:absolute;left:22215;top:31594;width:10487;height:4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" fillcolor="white [3201]" strokecolor="black [3213]" strokeweight=".5pt">
                  <v:textbox>
                    <w:txbxContent>
                      <w:p w14:paraId="7D01DB5A" w14:textId="52D8A392" w:rsidR="00904DAA" w:rsidRPr="00EC4944" w:rsidRDefault="00904DAA" w:rsidP="00904DAA">
                        <w:pPr>
                          <w:pStyle w:val="Caption"/>
                        </w:pPr>
                        <w:r>
                          <w:t>Toggle map layers on or off.</w:t>
                        </w:r>
                      </w:p>
                    </w:txbxContent>
                  </v:textbox>
                </v:shape>
              </v:group>
            </w:pict>
          </mc:Fallback>
        </mc:AlternateContent>
      </w:r>
    </w:p>
    <w:p w14:paraId="0CC9C2D6" w14:textId="77777777" w:rsidR="00054A92" w:rsidRDefault="00054A92" w:rsidP="00A84440"/>
    <w:p w14:paraId="248FF947" w14:textId="470EAE0F" w:rsidR="00A84440" w:rsidRPr="001C2AF6" w:rsidRDefault="00CE4E2E" w:rsidP="001C2AF6">
      <w:bookmarkStart w:id="1" w:name="_Toc66874021"/>
      <w:r w:rsidRPr="0014197C">
        <w:rPr>
          <w:rStyle w:val="Heading2Char"/>
        </w:rPr>
        <w:lastRenderedPageBreak/>
        <w:t>“</w:t>
      </w:r>
      <w:bookmarkEnd w:id="1"/>
      <w:r w:rsidR="00054A92">
        <w:rPr>
          <w:rStyle w:val="Heading2Char"/>
        </w:rPr>
        <w:t>R</w:t>
      </w:r>
      <w:r w:rsidR="00AF4F46" w:rsidRPr="0014197C">
        <w:rPr>
          <w:rStyle w:val="Heading2Char"/>
        </w:rPr>
        <w:t>esources</w:t>
      </w:r>
      <w:r w:rsidRPr="0014197C">
        <w:rPr>
          <w:rStyle w:val="Heading2Char"/>
        </w:rPr>
        <w:t>” t</w:t>
      </w:r>
      <w:r w:rsidR="0014197C">
        <w:rPr>
          <w:rStyle w:val="Heading2Char"/>
        </w:rPr>
        <w:t>ab</w:t>
      </w:r>
    </w:p>
    <w:p w14:paraId="425AE140" w14:textId="743DCA75" w:rsidR="009C0668" w:rsidRDefault="007A5131" w:rsidP="00A84440">
      <w:r>
        <w:t>This tab provides</w:t>
      </w:r>
      <w:r w:rsidR="00A84440">
        <w:t xml:space="preserve"> </w:t>
      </w:r>
      <w:r w:rsidR="00AF4F46">
        <w:t>links to other tools which may be useful and methodological information</w:t>
      </w:r>
      <w:r w:rsidR="00A84440">
        <w:t xml:space="preserve">. </w:t>
      </w:r>
    </w:p>
    <w:p w14:paraId="4590EE64" w14:textId="77777777" w:rsidR="00054A92" w:rsidRDefault="00054A92">
      <w:pPr>
        <w:spacing w:after="0"/>
      </w:pPr>
    </w:p>
    <w:p w14:paraId="5BFC560D" w14:textId="77777777" w:rsidR="00054A92" w:rsidRDefault="00054A92" w:rsidP="00054A92">
      <w:r w:rsidRPr="0014197C">
        <w:rPr>
          <w:rStyle w:val="Heading2Char"/>
        </w:rPr>
        <w:t>“</w:t>
      </w:r>
      <w:r>
        <w:rPr>
          <w:rStyle w:val="Heading2Char"/>
        </w:rPr>
        <w:t>FAQ</w:t>
      </w:r>
      <w:r w:rsidRPr="0014197C">
        <w:rPr>
          <w:rStyle w:val="Heading2Char"/>
        </w:rPr>
        <w:t>” t</w:t>
      </w:r>
      <w:r>
        <w:rPr>
          <w:rStyle w:val="Heading2Char"/>
        </w:rPr>
        <w:t>ab</w:t>
      </w:r>
    </w:p>
    <w:p w14:paraId="470A5891" w14:textId="06934CF7" w:rsidR="00054A92" w:rsidRDefault="00054A92" w:rsidP="00054A92">
      <w:r>
        <w:t>This tab provides</w:t>
      </w:r>
      <w:r>
        <w:t xml:space="preserve"> answers to frequently asked questions.</w:t>
      </w:r>
      <w:r>
        <w:t xml:space="preserve">. </w:t>
      </w:r>
    </w:p>
    <w:p w14:paraId="2D0F9AFC" w14:textId="77777777" w:rsidR="00054A92" w:rsidRDefault="00054A92">
      <w:pPr>
        <w:spacing w:after="0"/>
      </w:pPr>
    </w:p>
    <w:p w14:paraId="4AB989FE" w14:textId="01734989" w:rsidR="00054A92" w:rsidRPr="001C2AF6" w:rsidRDefault="00054A92" w:rsidP="00054A92">
      <w:r w:rsidRPr="0014197C">
        <w:rPr>
          <w:rStyle w:val="Heading2Char"/>
        </w:rPr>
        <w:t>“</w:t>
      </w:r>
      <w:r>
        <w:rPr>
          <w:rStyle w:val="Heading2Char"/>
        </w:rPr>
        <w:t>Methods</w:t>
      </w:r>
      <w:r w:rsidRPr="0014197C">
        <w:rPr>
          <w:rStyle w:val="Heading2Char"/>
        </w:rPr>
        <w:t>” t</w:t>
      </w:r>
      <w:r>
        <w:rPr>
          <w:rStyle w:val="Heading2Char"/>
        </w:rPr>
        <w:t>ab</w:t>
      </w:r>
    </w:p>
    <w:p w14:paraId="4AEFA3F3" w14:textId="007DD304" w:rsidR="00054A92" w:rsidRDefault="00054A92" w:rsidP="00054A92">
      <w:r>
        <w:t xml:space="preserve">This tab provides </w:t>
      </w:r>
      <w:r>
        <w:t>an overview of how data was processed for this project</w:t>
      </w:r>
      <w:r>
        <w:t xml:space="preserve">. </w:t>
      </w:r>
    </w:p>
    <w:p w14:paraId="07927E0B" w14:textId="72F49BF2" w:rsidR="009C0668" w:rsidRDefault="009C0668">
      <w:pPr>
        <w:spacing w:after="0"/>
      </w:pPr>
      <w:r>
        <w:br w:type="page"/>
      </w:r>
    </w:p>
    <w:p w14:paraId="7379A55D" w14:textId="77777777" w:rsidR="00A84440" w:rsidRDefault="00A84440" w:rsidP="00A84440"/>
    <w:p w14:paraId="0EC75A00" w14:textId="77777777" w:rsidR="00845822" w:rsidRPr="00643D0D" w:rsidRDefault="00845822" w:rsidP="00845822">
      <w:pPr>
        <w:spacing w:before="7680"/>
        <w:jc w:val="right"/>
      </w:pPr>
      <w:bookmarkStart w:id="2" w:name="_LastPageContents"/>
      <w:r>
        <w:rPr>
          <w:noProof/>
        </w:rPr>
        <w:drawing>
          <wp:anchor distT="0" distB="0" distL="114300" distR="115570" simplePos="0" relativeHeight="251649024" behindDoc="0" locked="0" layoutInCell="1" allowOverlap="1" wp14:anchorId="004E2F96" wp14:editId="23033002">
            <wp:simplePos x="0" y="0"/>
            <wp:positionH relativeFrom="page">
              <wp:posOffset>5326380</wp:posOffset>
            </wp:positionH>
            <wp:positionV relativeFrom="page">
              <wp:posOffset>3797300</wp:posOffset>
            </wp:positionV>
            <wp:extent cx="1858010" cy="1368425"/>
            <wp:effectExtent l="0" t="0" r="0" b="3175"/>
            <wp:wrapNone/>
            <wp:docPr id="9" name="Picture 12" descr="Metropoltian Council Logo " title="Metropoltian Counci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title="Log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801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D0D">
        <w:softHyphen/>
        <w:t>390 Robert St</w:t>
      </w:r>
      <w:r>
        <w:t>reet</w:t>
      </w:r>
      <w:r w:rsidRPr="00643D0D">
        <w:t xml:space="preserve"> N</w:t>
      </w:r>
      <w:r>
        <w:t>orth</w:t>
      </w:r>
      <w:r>
        <w:br/>
        <w:t>Saint</w:t>
      </w:r>
      <w:r w:rsidRPr="00643D0D">
        <w:t xml:space="preserve"> Paul, MN 55101-1805</w:t>
      </w:r>
    </w:p>
    <w:p w14:paraId="10D465A1" w14:textId="77777777" w:rsidR="00845822" w:rsidRDefault="00845822" w:rsidP="00845822">
      <w:pPr>
        <w:jc w:val="right"/>
      </w:pPr>
      <w:r w:rsidRPr="00643D0D">
        <w:t>651</w:t>
      </w:r>
      <w:r>
        <w:t>.602.</w:t>
      </w:r>
      <w:r w:rsidRPr="00643D0D">
        <w:t>1000</w:t>
      </w:r>
      <w:r>
        <w:br/>
      </w:r>
      <w:r w:rsidRPr="00643D0D">
        <w:t>TTY</w:t>
      </w:r>
      <w:r>
        <w:t xml:space="preserve"> 651.291.</w:t>
      </w:r>
      <w:r w:rsidRPr="00643D0D">
        <w:t>0904</w:t>
      </w:r>
      <w:r>
        <w:br/>
      </w:r>
      <w:hyperlink r:id="rId19" w:history="1">
        <w:r w:rsidRPr="000F7677">
          <w:t>public.info@metc.state.mn.us</w:t>
        </w:r>
      </w:hyperlink>
      <w:r w:rsidRPr="000F7677">
        <w:br/>
      </w:r>
      <w:r w:rsidRPr="00643D0D">
        <w:t>metrocouncil.org</w:t>
      </w:r>
    </w:p>
    <w:p w14:paraId="3F4B8ABC" w14:textId="77777777" w:rsidR="00845822" w:rsidRPr="003F56DE" w:rsidRDefault="00845822" w:rsidP="00845822">
      <w:pPr>
        <w:jc w:val="right"/>
        <w:rPr>
          <w:color w:val="003F82"/>
        </w:rPr>
      </w:pPr>
      <w:r w:rsidRPr="003F56DE">
        <w:rPr>
          <w:color w:val="003F82"/>
        </w:rPr>
        <w:t>Follow us on:</w:t>
      </w:r>
      <w:r w:rsidRPr="003F56DE">
        <w:rPr>
          <w:color w:val="003F82"/>
        </w:rPr>
        <w:br/>
        <w:t>twitter.com/</w:t>
      </w:r>
      <w:proofErr w:type="spellStart"/>
      <w:r w:rsidRPr="003F56DE">
        <w:rPr>
          <w:color w:val="003F82"/>
        </w:rPr>
        <w:t>metcouncilnews</w:t>
      </w:r>
      <w:proofErr w:type="spellEnd"/>
      <w:r w:rsidRPr="003F56DE">
        <w:rPr>
          <w:color w:val="003F82"/>
        </w:rPr>
        <w:br/>
        <w:t>facebook.com/</w:t>
      </w:r>
      <w:proofErr w:type="spellStart"/>
      <w:r w:rsidRPr="003F56DE">
        <w:rPr>
          <w:color w:val="003F82"/>
        </w:rPr>
        <w:t>MetropolitanCouncil</w:t>
      </w:r>
      <w:proofErr w:type="spellEnd"/>
      <w:r w:rsidRPr="003F56DE">
        <w:rPr>
          <w:color w:val="003F82"/>
        </w:rPr>
        <w:br/>
        <w:t>youtube.com/</w:t>
      </w:r>
      <w:proofErr w:type="spellStart"/>
      <w:r w:rsidRPr="003F56DE">
        <w:rPr>
          <w:color w:val="003F82"/>
        </w:rPr>
        <w:t>MetropolitanCouncil</w:t>
      </w:r>
      <w:proofErr w:type="spellEnd"/>
    </w:p>
    <w:p w14:paraId="50161F72" w14:textId="77777777" w:rsidR="00162286" w:rsidRPr="00CF3C99" w:rsidRDefault="008F256F" w:rsidP="00B32133">
      <w:r>
        <w:rPr>
          <w:noProof/>
        </w:rPr>
        <mc:AlternateContent>
          <mc:Choice Requires="wps">
            <w:drawing>
              <wp:anchor distT="4294967294" distB="4294967294" distL="114300" distR="114300" simplePos="0" relativeHeight="251650048" behindDoc="0" locked="0" layoutInCell="1" allowOverlap="1" wp14:anchorId="340B5ACE" wp14:editId="4C5589D4">
                <wp:simplePos x="0" y="0"/>
                <wp:positionH relativeFrom="page">
                  <wp:posOffset>5537200</wp:posOffset>
                </wp:positionH>
                <wp:positionV relativeFrom="page">
                  <wp:posOffset>5377815</wp:posOffset>
                </wp:positionV>
                <wp:extent cx="1536700" cy="0"/>
                <wp:effectExtent l="0" t="0" r="12700" b="25400"/>
                <wp:wrapNone/>
                <wp:docPr id="7" name="Straight Connector 13"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6700" cy="0"/>
                        </a:xfrm>
                        <a:prstGeom prst="line">
                          <a:avLst/>
                        </a:prstGeom>
                        <a:noFill/>
                        <a:ln w="3175" cap="flat" cmpd="sng" algn="ctr">
                          <a:solidFill>
                            <a:srgbClr val="1F497D">
                              <a:lumMod val="50000"/>
                              <a:lumOff val="50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488147E" id="Straight Connector 13" o:spid="_x0000_s1026" alt="Title: Horizontal Line" style="position:absolute;z-index:251650048;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436pt,423.45pt" to="557pt,42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" strokecolor="#71a1dc" strokeweight=".25pt">
                <o:lock v:ext="edit" shapetype="f"/>
                <w10:wrap anchorx="page" anchory="page"/>
              </v:line>
            </w:pict>
          </mc:Fallback>
        </mc:AlternateContent>
      </w:r>
      <w:r>
        <w:rPr>
          <w:noProof/>
        </w:rPr>
        <w:drawing>
          <wp:anchor distT="0" distB="889" distL="114300" distR="114300" simplePos="0" relativeHeight="251648000" behindDoc="0" locked="0" layoutInCell="1" allowOverlap="1" wp14:anchorId="5C88F6F3" wp14:editId="08956056">
            <wp:simplePos x="0" y="0"/>
            <wp:positionH relativeFrom="page">
              <wp:posOffset>75565</wp:posOffset>
            </wp:positionH>
            <wp:positionV relativeFrom="page">
              <wp:posOffset>7423785</wp:posOffset>
            </wp:positionV>
            <wp:extent cx="7772400" cy="1699641"/>
            <wp:effectExtent l="0" t="0" r="0" b="2540"/>
            <wp:wrapThrough wrapText="bothSides">
              <wp:wrapPolygon edited="0">
                <wp:start x="20965" y="4843"/>
                <wp:lineTo x="19835" y="5812"/>
                <wp:lineTo x="11082" y="10332"/>
                <wp:lineTo x="988" y="17112"/>
                <wp:lineTo x="282" y="18404"/>
                <wp:lineTo x="424" y="21309"/>
                <wp:lineTo x="21529" y="21309"/>
                <wp:lineTo x="21529" y="4843"/>
                <wp:lineTo x="20965" y="4843"/>
              </wp:wrapPolygon>
            </wp:wrapThrough>
            <wp:docPr id="1" name="Picture 64" descr="Blue Bar Art " title="Blue Bar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title="Blue Bar Art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2400" cy="169964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
    </w:p>
    <w:sectPr w:rsidR="00162286" w:rsidRPr="00CF3C99" w:rsidSect="00817EA5">
      <w:headerReference w:type="even" r:id="rId21"/>
      <w:headerReference w:type="default" r:id="rId22"/>
      <w:footerReference w:type="even" r:id="rId23"/>
      <w:footerReference w:type="default" r:id="rId24"/>
      <w:headerReference w:type="first" r:id="rId25"/>
      <w:footerReference w:type="first" r:id="rId26"/>
      <w:pgSz w:w="12240" w:h="15840"/>
      <w:pgMar w:top="1440" w:right="1080" w:bottom="1440" w:left="1080" w:header="576" w:footer="576" w:gutter="0"/>
      <w:pgNumType w:start="1" w:chapStyle="1" w:chapSep="e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CF01F" w14:textId="77777777" w:rsidR="008A69FB" w:rsidRDefault="008A69FB" w:rsidP="008C4FA3">
      <w:r>
        <w:separator/>
      </w:r>
    </w:p>
    <w:p w14:paraId="5134B116" w14:textId="77777777" w:rsidR="008A69FB" w:rsidRDefault="008A69FB"/>
  </w:endnote>
  <w:endnote w:type="continuationSeparator" w:id="0">
    <w:p w14:paraId="0E26C075" w14:textId="77777777" w:rsidR="008A69FB" w:rsidRDefault="008A69FB" w:rsidP="008C4FA3">
      <w:r>
        <w:continuationSeparator/>
      </w:r>
    </w:p>
    <w:p w14:paraId="7FB20F9B" w14:textId="77777777" w:rsidR="008A69FB" w:rsidRDefault="008A69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1D1DE" w14:textId="77777777" w:rsidR="00212022" w:rsidRDefault="002120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97A2" w14:textId="77777777" w:rsidR="00212022" w:rsidRDefault="002120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0DA1" w14:textId="77777777" w:rsidR="00212022" w:rsidRDefault="002120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4DE34" w14:textId="77777777" w:rsidR="008A69FB" w:rsidRDefault="008A69FB" w:rsidP="008C4FA3">
      <w:r>
        <w:separator/>
      </w:r>
    </w:p>
    <w:p w14:paraId="6C8D2FFA" w14:textId="77777777" w:rsidR="008A69FB" w:rsidRDefault="008A69FB"/>
  </w:footnote>
  <w:footnote w:type="continuationSeparator" w:id="0">
    <w:p w14:paraId="01439DCF" w14:textId="77777777" w:rsidR="008A69FB" w:rsidRDefault="008A69FB" w:rsidP="008C4FA3">
      <w:r>
        <w:continuationSeparator/>
      </w:r>
    </w:p>
    <w:p w14:paraId="1A09D0D0" w14:textId="77777777" w:rsidR="008A69FB" w:rsidRDefault="008A69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0241D" w14:textId="77777777" w:rsidR="00212022" w:rsidRDefault="00212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413D" w14:textId="77777777" w:rsidR="00212022" w:rsidRDefault="00212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7B172" w14:textId="77777777" w:rsidR="00212022" w:rsidRDefault="002120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71202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7A6207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084DF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FDE304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E83CD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E2429E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A8B96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6890D3B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31CD4A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684355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D2E2DE"/>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4265F99"/>
    <w:multiLevelType w:val="hybridMultilevel"/>
    <w:tmpl w:val="5C627622"/>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2" w15:restartNumberingAfterBreak="0">
    <w:nsid w:val="0A924178"/>
    <w:multiLevelType w:val="hybridMultilevel"/>
    <w:tmpl w:val="B18252FE"/>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3" w15:restartNumberingAfterBreak="0">
    <w:nsid w:val="1073452A"/>
    <w:multiLevelType w:val="hybridMultilevel"/>
    <w:tmpl w:val="9AC87D96"/>
    <w:lvl w:ilvl="0" w:tplc="4740D670">
      <w:start w:val="1"/>
      <w:numFmt w:val="bullet"/>
      <w:pStyle w:val="Lis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4" w15:restartNumberingAfterBreak="0">
    <w:nsid w:val="12E345D9"/>
    <w:multiLevelType w:val="hybridMultilevel"/>
    <w:tmpl w:val="9EF0E7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4523E"/>
    <w:multiLevelType w:val="hybridMultilevel"/>
    <w:tmpl w:val="DB887DD4"/>
    <w:lvl w:ilvl="0" w:tplc="0409000F">
      <w:start w:val="1"/>
      <w:numFmt w:val="decimal"/>
      <w:lvlText w:val="%1."/>
      <w:lvlJc w:val="left"/>
      <w:pPr>
        <w:ind w:left="720" w:hanging="360"/>
      </w:pPr>
      <w:rPr>
        <w:rFonts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6" w15:restartNumberingAfterBreak="0">
    <w:nsid w:val="20910A71"/>
    <w:multiLevelType w:val="hybridMultilevel"/>
    <w:tmpl w:val="6EBEF3F4"/>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7" w15:restartNumberingAfterBreak="0">
    <w:nsid w:val="35617B32"/>
    <w:multiLevelType w:val="hybridMultilevel"/>
    <w:tmpl w:val="E714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B4897"/>
    <w:multiLevelType w:val="hybridMultilevel"/>
    <w:tmpl w:val="1B38B19A"/>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9" w15:restartNumberingAfterBreak="0">
    <w:nsid w:val="480C2D24"/>
    <w:multiLevelType w:val="hybridMultilevel"/>
    <w:tmpl w:val="FCDC1AA0"/>
    <w:lvl w:ilvl="0" w:tplc="47AE4C24">
      <w:start w:val="1"/>
      <w:numFmt w:val="decimal"/>
      <w:pStyle w:val="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B2E2D"/>
    <w:multiLevelType w:val="hybridMultilevel"/>
    <w:tmpl w:val="3DBCB3D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1" w15:restartNumberingAfterBreak="0">
    <w:nsid w:val="4F9248C6"/>
    <w:multiLevelType w:val="hybridMultilevel"/>
    <w:tmpl w:val="EC3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4654CC"/>
    <w:multiLevelType w:val="hybridMultilevel"/>
    <w:tmpl w:val="C4381AAC"/>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3" w15:restartNumberingAfterBreak="0">
    <w:nsid w:val="504B05A7"/>
    <w:multiLevelType w:val="hybridMultilevel"/>
    <w:tmpl w:val="7298A92E"/>
    <w:lvl w:ilvl="0" w:tplc="E09673F6">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4" w15:restartNumberingAfterBreak="0">
    <w:nsid w:val="514F1895"/>
    <w:multiLevelType w:val="hybridMultilevel"/>
    <w:tmpl w:val="7376058A"/>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5" w15:restartNumberingAfterBreak="0">
    <w:nsid w:val="518C2888"/>
    <w:multiLevelType w:val="hybridMultilevel"/>
    <w:tmpl w:val="3D5C7504"/>
    <w:lvl w:ilvl="0" w:tplc="EF8ED3FA">
      <w:start w:val="1"/>
      <w:numFmt w:val="bullet"/>
      <w:lvlText w:val=""/>
      <w:lvlJc w:val="left"/>
      <w:pPr>
        <w:ind w:left="720" w:hanging="360"/>
      </w:pPr>
      <w:rPr>
        <w:rFonts w:ascii="Symbol" w:hAnsi="Symbol" w:hint="default"/>
        <w:color w:val="003F82"/>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6" w15:restartNumberingAfterBreak="0">
    <w:nsid w:val="5F5623D8"/>
    <w:multiLevelType w:val="hybridMultilevel"/>
    <w:tmpl w:val="B8728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7" w15:restartNumberingAfterBreak="0">
    <w:nsid w:val="65967B91"/>
    <w:multiLevelType w:val="hybridMultilevel"/>
    <w:tmpl w:val="9B7ED396"/>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8" w15:restartNumberingAfterBreak="0">
    <w:nsid w:val="6A311FAC"/>
    <w:multiLevelType w:val="multilevel"/>
    <w:tmpl w:val="DE701C64"/>
    <w:lvl w:ilvl="0">
      <w:start w:val="1"/>
      <w:numFmt w:val="bullet"/>
      <w:lvlText w:val=""/>
      <w:lvlJc w:val="left"/>
      <w:pPr>
        <w:ind w:left="360" w:hanging="360"/>
      </w:pPr>
      <w:rPr>
        <w:rFonts w:ascii="Symbol" w:hAnsi="Symbol" w:hint="default"/>
        <w:color w:val="505150"/>
        <w:sz w:val="20"/>
        <w:szCs w:val="20"/>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Wingdings" w:hAnsi="Wingding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9" w15:restartNumberingAfterBreak="0">
    <w:nsid w:val="70E30F6E"/>
    <w:multiLevelType w:val="hybridMultilevel"/>
    <w:tmpl w:val="D4C2A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E24E05"/>
    <w:multiLevelType w:val="hybridMultilevel"/>
    <w:tmpl w:val="D9FE7EC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8"/>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6" w:nlCheck="1" w:checkStyle="1"/>
  <w:activeWritingStyle w:appName="MSWord" w:lang="en-US" w:vendorID="64" w:dllVersion="0" w:nlCheck="1" w:checkStyle="0"/>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9"/>
    <w:docVar w:name="ShowStaticGuides" w:val="1"/>
  </w:docVars>
  <w:rsids>
    <w:rsidRoot w:val="00FC54FE"/>
    <w:rsid w:val="00000775"/>
    <w:rsid w:val="000133EC"/>
    <w:rsid w:val="00033A63"/>
    <w:rsid w:val="000363E0"/>
    <w:rsid w:val="00044DEF"/>
    <w:rsid w:val="00054A92"/>
    <w:rsid w:val="00067DBB"/>
    <w:rsid w:val="000931F9"/>
    <w:rsid w:val="00095811"/>
    <w:rsid w:val="000973B5"/>
    <w:rsid w:val="000A2AB6"/>
    <w:rsid w:val="000A4F1C"/>
    <w:rsid w:val="000B01A8"/>
    <w:rsid w:val="000B263F"/>
    <w:rsid w:val="000C5C7F"/>
    <w:rsid w:val="000C66CE"/>
    <w:rsid w:val="000C728B"/>
    <w:rsid w:val="000D2DDA"/>
    <w:rsid w:val="000D4F6F"/>
    <w:rsid w:val="000F4C1A"/>
    <w:rsid w:val="000F7677"/>
    <w:rsid w:val="00121844"/>
    <w:rsid w:val="00123DF3"/>
    <w:rsid w:val="00124A37"/>
    <w:rsid w:val="00130080"/>
    <w:rsid w:val="0014197C"/>
    <w:rsid w:val="001556E0"/>
    <w:rsid w:val="00162286"/>
    <w:rsid w:val="001A1B2E"/>
    <w:rsid w:val="001B0158"/>
    <w:rsid w:val="001C2AF6"/>
    <w:rsid w:val="001C3CA4"/>
    <w:rsid w:val="001C4292"/>
    <w:rsid w:val="001D0005"/>
    <w:rsid w:val="001D02CE"/>
    <w:rsid w:val="001D1845"/>
    <w:rsid w:val="001E4D8B"/>
    <w:rsid w:val="001E4ED9"/>
    <w:rsid w:val="001E5871"/>
    <w:rsid w:val="001F10A3"/>
    <w:rsid w:val="001F18D6"/>
    <w:rsid w:val="001F50D6"/>
    <w:rsid w:val="00212022"/>
    <w:rsid w:val="00215B8D"/>
    <w:rsid w:val="0022004A"/>
    <w:rsid w:val="00221442"/>
    <w:rsid w:val="00226C98"/>
    <w:rsid w:val="002375F0"/>
    <w:rsid w:val="00253FEB"/>
    <w:rsid w:val="002542F2"/>
    <w:rsid w:val="0027553B"/>
    <w:rsid w:val="0028086A"/>
    <w:rsid w:val="002972C0"/>
    <w:rsid w:val="002A4020"/>
    <w:rsid w:val="002F2EAD"/>
    <w:rsid w:val="002F3F00"/>
    <w:rsid w:val="002F4519"/>
    <w:rsid w:val="003007CF"/>
    <w:rsid w:val="00322CFA"/>
    <w:rsid w:val="00322F97"/>
    <w:rsid w:val="003500B7"/>
    <w:rsid w:val="00352223"/>
    <w:rsid w:val="0036754E"/>
    <w:rsid w:val="00377E74"/>
    <w:rsid w:val="003A08FC"/>
    <w:rsid w:val="003A216A"/>
    <w:rsid w:val="003A32E1"/>
    <w:rsid w:val="003A56E9"/>
    <w:rsid w:val="003D16C5"/>
    <w:rsid w:val="003D6EFA"/>
    <w:rsid w:val="003D7442"/>
    <w:rsid w:val="003F56DE"/>
    <w:rsid w:val="004064B6"/>
    <w:rsid w:val="004069E9"/>
    <w:rsid w:val="0041614B"/>
    <w:rsid w:val="004217DA"/>
    <w:rsid w:val="004325D3"/>
    <w:rsid w:val="004337FB"/>
    <w:rsid w:val="004353D9"/>
    <w:rsid w:val="00461B6A"/>
    <w:rsid w:val="00462AA7"/>
    <w:rsid w:val="00477BE4"/>
    <w:rsid w:val="004908E8"/>
    <w:rsid w:val="00490D6C"/>
    <w:rsid w:val="004C1678"/>
    <w:rsid w:val="004C2081"/>
    <w:rsid w:val="004D37EB"/>
    <w:rsid w:val="004F238C"/>
    <w:rsid w:val="00501C82"/>
    <w:rsid w:val="005026DB"/>
    <w:rsid w:val="00511248"/>
    <w:rsid w:val="00516F64"/>
    <w:rsid w:val="005216CB"/>
    <w:rsid w:val="005217AF"/>
    <w:rsid w:val="005303EC"/>
    <w:rsid w:val="00530AB1"/>
    <w:rsid w:val="00540F06"/>
    <w:rsid w:val="00546038"/>
    <w:rsid w:val="0056248D"/>
    <w:rsid w:val="0056551F"/>
    <w:rsid w:val="00571C84"/>
    <w:rsid w:val="00590913"/>
    <w:rsid w:val="0059703B"/>
    <w:rsid w:val="00597225"/>
    <w:rsid w:val="005B120F"/>
    <w:rsid w:val="005B51A0"/>
    <w:rsid w:val="005C0BE9"/>
    <w:rsid w:val="005C0CB3"/>
    <w:rsid w:val="005C2109"/>
    <w:rsid w:val="005C7A91"/>
    <w:rsid w:val="005D143E"/>
    <w:rsid w:val="005D4123"/>
    <w:rsid w:val="005E72E5"/>
    <w:rsid w:val="005F5D10"/>
    <w:rsid w:val="006003FD"/>
    <w:rsid w:val="00602365"/>
    <w:rsid w:val="00604DA8"/>
    <w:rsid w:val="0060703C"/>
    <w:rsid w:val="00613B45"/>
    <w:rsid w:val="006351F2"/>
    <w:rsid w:val="0063524D"/>
    <w:rsid w:val="006459AD"/>
    <w:rsid w:val="00652A73"/>
    <w:rsid w:val="0065523B"/>
    <w:rsid w:val="00663F63"/>
    <w:rsid w:val="006676B1"/>
    <w:rsid w:val="00675351"/>
    <w:rsid w:val="00682FB0"/>
    <w:rsid w:val="00683605"/>
    <w:rsid w:val="00692376"/>
    <w:rsid w:val="006A49CF"/>
    <w:rsid w:val="006B258E"/>
    <w:rsid w:val="006C29CA"/>
    <w:rsid w:val="006C2F7E"/>
    <w:rsid w:val="006D1879"/>
    <w:rsid w:val="006E650D"/>
    <w:rsid w:val="0070353A"/>
    <w:rsid w:val="0070704F"/>
    <w:rsid w:val="00711226"/>
    <w:rsid w:val="00735236"/>
    <w:rsid w:val="00740D8E"/>
    <w:rsid w:val="00743E5F"/>
    <w:rsid w:val="00745C93"/>
    <w:rsid w:val="00754109"/>
    <w:rsid w:val="007651E6"/>
    <w:rsid w:val="007737C3"/>
    <w:rsid w:val="00785C9E"/>
    <w:rsid w:val="007930F6"/>
    <w:rsid w:val="007A2B0F"/>
    <w:rsid w:val="007A5131"/>
    <w:rsid w:val="007C5E12"/>
    <w:rsid w:val="007C7DE7"/>
    <w:rsid w:val="007E2F5F"/>
    <w:rsid w:val="007E6D1A"/>
    <w:rsid w:val="007E7D2E"/>
    <w:rsid w:val="007F0A8F"/>
    <w:rsid w:val="007F436A"/>
    <w:rsid w:val="007F4EEC"/>
    <w:rsid w:val="007F5106"/>
    <w:rsid w:val="007F7BFA"/>
    <w:rsid w:val="00810035"/>
    <w:rsid w:val="00816E08"/>
    <w:rsid w:val="00817EA5"/>
    <w:rsid w:val="00821EE1"/>
    <w:rsid w:val="0082253B"/>
    <w:rsid w:val="00822E65"/>
    <w:rsid w:val="00825F98"/>
    <w:rsid w:val="00836025"/>
    <w:rsid w:val="0083677B"/>
    <w:rsid w:val="008409C8"/>
    <w:rsid w:val="00845822"/>
    <w:rsid w:val="00847C70"/>
    <w:rsid w:val="00860266"/>
    <w:rsid w:val="0088128E"/>
    <w:rsid w:val="00890137"/>
    <w:rsid w:val="008A0D22"/>
    <w:rsid w:val="008A2774"/>
    <w:rsid w:val="008A69FB"/>
    <w:rsid w:val="008C3458"/>
    <w:rsid w:val="008C4755"/>
    <w:rsid w:val="008C4FA3"/>
    <w:rsid w:val="008D22FD"/>
    <w:rsid w:val="008D2AA0"/>
    <w:rsid w:val="008D7D05"/>
    <w:rsid w:val="008F0351"/>
    <w:rsid w:val="008F256F"/>
    <w:rsid w:val="00902BA7"/>
    <w:rsid w:val="00904DAA"/>
    <w:rsid w:val="00910BBE"/>
    <w:rsid w:val="00915F84"/>
    <w:rsid w:val="00925874"/>
    <w:rsid w:val="00925C89"/>
    <w:rsid w:val="00941478"/>
    <w:rsid w:val="00973EB9"/>
    <w:rsid w:val="00981601"/>
    <w:rsid w:val="0098231D"/>
    <w:rsid w:val="00996502"/>
    <w:rsid w:val="009A5341"/>
    <w:rsid w:val="009B2F9C"/>
    <w:rsid w:val="009C0490"/>
    <w:rsid w:val="009C0668"/>
    <w:rsid w:val="009C37A3"/>
    <w:rsid w:val="009C73C4"/>
    <w:rsid w:val="009D253E"/>
    <w:rsid w:val="009E3697"/>
    <w:rsid w:val="009F4A9E"/>
    <w:rsid w:val="00A17D4B"/>
    <w:rsid w:val="00A251B1"/>
    <w:rsid w:val="00A3036F"/>
    <w:rsid w:val="00A35A18"/>
    <w:rsid w:val="00A46A8A"/>
    <w:rsid w:val="00A52ABC"/>
    <w:rsid w:val="00A53BE4"/>
    <w:rsid w:val="00A614BB"/>
    <w:rsid w:val="00A63BB6"/>
    <w:rsid w:val="00A64D73"/>
    <w:rsid w:val="00A74EE6"/>
    <w:rsid w:val="00A76DD9"/>
    <w:rsid w:val="00A84440"/>
    <w:rsid w:val="00A8657D"/>
    <w:rsid w:val="00A86A77"/>
    <w:rsid w:val="00A86E19"/>
    <w:rsid w:val="00A91ECD"/>
    <w:rsid w:val="00A92A74"/>
    <w:rsid w:val="00AA0DC0"/>
    <w:rsid w:val="00AA2B25"/>
    <w:rsid w:val="00AA70E0"/>
    <w:rsid w:val="00AB42ED"/>
    <w:rsid w:val="00AB546D"/>
    <w:rsid w:val="00AB5E72"/>
    <w:rsid w:val="00AC03F2"/>
    <w:rsid w:val="00AD1FE9"/>
    <w:rsid w:val="00AE1894"/>
    <w:rsid w:val="00AE71A9"/>
    <w:rsid w:val="00AF019D"/>
    <w:rsid w:val="00AF3DE5"/>
    <w:rsid w:val="00AF4F46"/>
    <w:rsid w:val="00AF7BAB"/>
    <w:rsid w:val="00B1359F"/>
    <w:rsid w:val="00B2337C"/>
    <w:rsid w:val="00B32133"/>
    <w:rsid w:val="00B3384E"/>
    <w:rsid w:val="00B50B82"/>
    <w:rsid w:val="00B54B4D"/>
    <w:rsid w:val="00B55C3F"/>
    <w:rsid w:val="00B571BE"/>
    <w:rsid w:val="00B7047D"/>
    <w:rsid w:val="00B7568D"/>
    <w:rsid w:val="00B80232"/>
    <w:rsid w:val="00B86033"/>
    <w:rsid w:val="00B86E78"/>
    <w:rsid w:val="00B9369A"/>
    <w:rsid w:val="00BA000E"/>
    <w:rsid w:val="00BC532A"/>
    <w:rsid w:val="00BE2076"/>
    <w:rsid w:val="00BE79F4"/>
    <w:rsid w:val="00C13F97"/>
    <w:rsid w:val="00C16926"/>
    <w:rsid w:val="00C224C0"/>
    <w:rsid w:val="00C30C3D"/>
    <w:rsid w:val="00C3252B"/>
    <w:rsid w:val="00C36B9E"/>
    <w:rsid w:val="00C41D2A"/>
    <w:rsid w:val="00C73D5D"/>
    <w:rsid w:val="00C85D16"/>
    <w:rsid w:val="00C914BA"/>
    <w:rsid w:val="00C95456"/>
    <w:rsid w:val="00CB428C"/>
    <w:rsid w:val="00CB5780"/>
    <w:rsid w:val="00CC3E88"/>
    <w:rsid w:val="00CE4AC9"/>
    <w:rsid w:val="00CE4E2E"/>
    <w:rsid w:val="00CF1677"/>
    <w:rsid w:val="00CF3C99"/>
    <w:rsid w:val="00D00D74"/>
    <w:rsid w:val="00D01552"/>
    <w:rsid w:val="00D20730"/>
    <w:rsid w:val="00D20B56"/>
    <w:rsid w:val="00D2207A"/>
    <w:rsid w:val="00D32905"/>
    <w:rsid w:val="00D412AE"/>
    <w:rsid w:val="00D5278D"/>
    <w:rsid w:val="00D53019"/>
    <w:rsid w:val="00D55C82"/>
    <w:rsid w:val="00D60A6A"/>
    <w:rsid w:val="00D75D7C"/>
    <w:rsid w:val="00D84948"/>
    <w:rsid w:val="00D90527"/>
    <w:rsid w:val="00DC2EF1"/>
    <w:rsid w:val="00DC3578"/>
    <w:rsid w:val="00DC48C0"/>
    <w:rsid w:val="00DC600F"/>
    <w:rsid w:val="00DE4B7B"/>
    <w:rsid w:val="00DF29D9"/>
    <w:rsid w:val="00E0128D"/>
    <w:rsid w:val="00E017FC"/>
    <w:rsid w:val="00E0319B"/>
    <w:rsid w:val="00E05BFC"/>
    <w:rsid w:val="00E11F95"/>
    <w:rsid w:val="00E13AB8"/>
    <w:rsid w:val="00E5264D"/>
    <w:rsid w:val="00E575B5"/>
    <w:rsid w:val="00E62373"/>
    <w:rsid w:val="00E6285F"/>
    <w:rsid w:val="00E67A14"/>
    <w:rsid w:val="00E714D3"/>
    <w:rsid w:val="00E73B94"/>
    <w:rsid w:val="00E94146"/>
    <w:rsid w:val="00E94D69"/>
    <w:rsid w:val="00EA2A13"/>
    <w:rsid w:val="00EA37ED"/>
    <w:rsid w:val="00EB314A"/>
    <w:rsid w:val="00EB77C2"/>
    <w:rsid w:val="00EE74E7"/>
    <w:rsid w:val="00EF32F0"/>
    <w:rsid w:val="00F00DB1"/>
    <w:rsid w:val="00F16E9F"/>
    <w:rsid w:val="00F201E6"/>
    <w:rsid w:val="00F24B67"/>
    <w:rsid w:val="00F36C32"/>
    <w:rsid w:val="00F36ECA"/>
    <w:rsid w:val="00F4185C"/>
    <w:rsid w:val="00F439A3"/>
    <w:rsid w:val="00F549E3"/>
    <w:rsid w:val="00F54B99"/>
    <w:rsid w:val="00F574CF"/>
    <w:rsid w:val="00F67A73"/>
    <w:rsid w:val="00F714E1"/>
    <w:rsid w:val="00F757CF"/>
    <w:rsid w:val="00F82DF9"/>
    <w:rsid w:val="00F9478B"/>
    <w:rsid w:val="00F9690C"/>
    <w:rsid w:val="00FC2EF1"/>
    <w:rsid w:val="00FC4671"/>
    <w:rsid w:val="00FC54FE"/>
    <w:rsid w:val="00FE11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338EF0"/>
  <w15:docId w15:val="{4E284E0E-B3A1-4390-880B-E7632CFF7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lsdException w:name="Intense Reference" w:uiPriority="68"/>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70353A"/>
    <w:pPr>
      <w:spacing w:after="240"/>
    </w:pPr>
    <w:rPr>
      <w:rFonts w:ascii="Arial" w:hAnsi="Arial"/>
      <w:color w:val="505150"/>
      <w:sz w:val="22"/>
      <w:szCs w:val="22"/>
    </w:rPr>
  </w:style>
  <w:style w:type="paragraph" w:styleId="Heading1">
    <w:name w:val="heading 1"/>
    <w:aliases w:val="Heading1"/>
    <w:next w:val="Normal"/>
    <w:link w:val="Heading1Char"/>
    <w:qFormat/>
    <w:rsid w:val="005D4123"/>
    <w:pPr>
      <w:keepNext/>
      <w:spacing w:before="240"/>
      <w:outlineLvl w:val="0"/>
    </w:pPr>
    <w:rPr>
      <w:rFonts w:ascii="Arial" w:eastAsia="MS Gothic" w:hAnsi="Arial" w:cs="Arial"/>
      <w:b/>
      <w:bCs/>
      <w:color w:val="005DAA"/>
      <w:kern w:val="32"/>
      <w:sz w:val="28"/>
      <w:szCs w:val="32"/>
    </w:rPr>
  </w:style>
  <w:style w:type="paragraph" w:styleId="Heading2">
    <w:name w:val="heading 2"/>
    <w:aliases w:val="Heading2"/>
    <w:basedOn w:val="Heading1"/>
    <w:next w:val="Normal"/>
    <w:link w:val="Heading2Char"/>
    <w:qFormat/>
    <w:rsid w:val="005D4123"/>
    <w:pPr>
      <w:spacing w:before="120"/>
      <w:outlineLvl w:val="1"/>
    </w:pPr>
    <w:rPr>
      <w:rFonts w:eastAsia="MS PGothic"/>
      <w:b w:val="0"/>
      <w:bCs w:val="0"/>
      <w:i/>
      <w:iCs/>
      <w:szCs w:val="28"/>
    </w:rPr>
  </w:style>
  <w:style w:type="paragraph" w:styleId="Heading3">
    <w:name w:val="heading 3"/>
    <w:basedOn w:val="Heading2"/>
    <w:next w:val="Normal"/>
    <w:link w:val="Heading3Char"/>
    <w:qFormat/>
    <w:rsid w:val="005D4123"/>
    <w:pPr>
      <w:outlineLvl w:val="2"/>
    </w:pPr>
    <w:rPr>
      <w:b/>
      <w:bCs/>
      <w:i w:val="0"/>
      <w:sz w:val="24"/>
      <w:szCs w:val="26"/>
    </w:rPr>
  </w:style>
  <w:style w:type="paragraph" w:styleId="Heading4">
    <w:name w:val="heading 4"/>
    <w:basedOn w:val="Heading3"/>
    <w:next w:val="Normal"/>
    <w:link w:val="Heading4Char"/>
    <w:qFormat/>
    <w:rsid w:val="005D4123"/>
    <w:pPr>
      <w:outlineLvl w:val="3"/>
    </w:pPr>
    <w:rPr>
      <w:b w:val="0"/>
      <w:bCs w:val="0"/>
      <w:i/>
      <w:szCs w:val="28"/>
    </w:rPr>
  </w:style>
  <w:style w:type="paragraph" w:styleId="Heading5">
    <w:name w:val="heading 5"/>
    <w:basedOn w:val="Heading4"/>
    <w:next w:val="Normal"/>
    <w:link w:val="Heading5Char"/>
    <w:qFormat/>
    <w:rsid w:val="005D4123"/>
    <w:pPr>
      <w:outlineLvl w:val="4"/>
    </w:pPr>
    <w:rPr>
      <w:b/>
      <w:bCs/>
      <w:i w:val="0"/>
      <w:iCs w:val="0"/>
      <w:color w:val="505150"/>
      <w:szCs w:val="26"/>
      <w:u w:val="single"/>
    </w:rPr>
  </w:style>
  <w:style w:type="paragraph" w:styleId="Heading6">
    <w:name w:val="heading 6"/>
    <w:basedOn w:val="Heading5"/>
    <w:next w:val="Normal"/>
    <w:link w:val="Heading6Char"/>
    <w:qFormat/>
    <w:rsid w:val="00A86A77"/>
    <w:pPr>
      <w:outlineLvl w:val="5"/>
    </w:pPr>
    <w:rPr>
      <w:b w:val="0"/>
      <w:bCs w:val="0"/>
      <w:i/>
    </w:rPr>
  </w:style>
  <w:style w:type="paragraph" w:styleId="Heading7">
    <w:name w:val="heading 7"/>
    <w:basedOn w:val="Heading6"/>
    <w:next w:val="Normal"/>
    <w:link w:val="Heading7Char"/>
    <w:qFormat/>
    <w:rsid w:val="00A86A77"/>
    <w:pPr>
      <w:outlineLvl w:val="6"/>
    </w:pPr>
    <w:rPr>
      <w:rFonts w:eastAsia="Times New Roman"/>
      <w:sz w:val="20"/>
      <w:szCs w:val="24"/>
      <w:u w:val="none"/>
    </w:rPr>
  </w:style>
  <w:style w:type="paragraph" w:styleId="Heading8">
    <w:name w:val="heading 8"/>
    <w:basedOn w:val="Heading7"/>
    <w:next w:val="Normal"/>
    <w:link w:val="Heading8Char"/>
    <w:qFormat/>
    <w:rsid w:val="00A86A77"/>
    <w:pPr>
      <w:outlineLvl w:val="7"/>
    </w:pPr>
    <w:rPr>
      <w:b/>
      <w:i w:val="0"/>
      <w:iCs/>
    </w:rPr>
  </w:style>
  <w:style w:type="paragraph" w:styleId="Heading9">
    <w:name w:val="heading 9"/>
    <w:basedOn w:val="Heading8"/>
    <w:next w:val="Normal"/>
    <w:link w:val="Heading9Char"/>
    <w:qFormat/>
    <w:rsid w:val="00A86A77"/>
    <w:pPr>
      <w:outlineLvl w:val="8"/>
    </w:pPr>
    <w:rPr>
      <w:b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link w:val="Heading1"/>
    <w:rsid w:val="005D4123"/>
    <w:rPr>
      <w:rFonts w:ascii="Arial" w:eastAsia="MS Gothic" w:hAnsi="Arial" w:cs="Arial"/>
      <w:b/>
      <w:bCs/>
      <w:color w:val="005DAA"/>
      <w:kern w:val="32"/>
      <w:sz w:val="28"/>
      <w:szCs w:val="32"/>
    </w:rPr>
  </w:style>
  <w:style w:type="character" w:customStyle="1" w:styleId="Heading2Char">
    <w:name w:val="Heading 2 Char"/>
    <w:aliases w:val="Heading2 Char"/>
    <w:link w:val="Heading2"/>
    <w:rsid w:val="005D4123"/>
    <w:rPr>
      <w:rFonts w:ascii="Arial" w:eastAsia="MS PGothic" w:hAnsi="Arial" w:cs="Arial"/>
      <w:i/>
      <w:iCs/>
      <w:color w:val="005DAA"/>
      <w:kern w:val="32"/>
      <w:sz w:val="28"/>
      <w:szCs w:val="28"/>
    </w:rPr>
  </w:style>
  <w:style w:type="character" w:customStyle="1" w:styleId="Heading3Char">
    <w:name w:val="Heading 3 Char"/>
    <w:link w:val="Heading3"/>
    <w:rsid w:val="005D4123"/>
    <w:rPr>
      <w:rFonts w:ascii="Arial" w:eastAsia="MS PGothic" w:hAnsi="Arial" w:cs="Arial"/>
      <w:b/>
      <w:bCs/>
      <w:iCs/>
      <w:color w:val="005DAA"/>
      <w:kern w:val="32"/>
      <w:sz w:val="24"/>
      <w:szCs w:val="26"/>
    </w:rPr>
  </w:style>
  <w:style w:type="character" w:customStyle="1" w:styleId="Heading4Char">
    <w:name w:val="Heading 4 Char"/>
    <w:link w:val="Heading4"/>
    <w:rsid w:val="005D4123"/>
    <w:rPr>
      <w:rFonts w:ascii="Arial" w:eastAsia="MS PGothic" w:hAnsi="Arial" w:cs="Arial"/>
      <w:i/>
      <w:iCs/>
      <w:color w:val="005DAA"/>
      <w:kern w:val="32"/>
      <w:sz w:val="24"/>
      <w:szCs w:val="28"/>
    </w:rPr>
  </w:style>
  <w:style w:type="character" w:customStyle="1" w:styleId="Heading5Char">
    <w:name w:val="Heading 5 Char"/>
    <w:link w:val="Heading5"/>
    <w:rsid w:val="005D4123"/>
    <w:rPr>
      <w:rFonts w:ascii="Arial" w:eastAsia="MS PGothic" w:hAnsi="Arial" w:cs="Arial"/>
      <w:b/>
      <w:bCs/>
      <w:color w:val="505150"/>
      <w:kern w:val="32"/>
      <w:sz w:val="24"/>
      <w:szCs w:val="26"/>
      <w:u w:val="single"/>
    </w:rPr>
  </w:style>
  <w:style w:type="character" w:customStyle="1" w:styleId="Heading6Char">
    <w:name w:val="Heading 6 Char"/>
    <w:link w:val="Heading6"/>
    <w:rsid w:val="007F5106"/>
    <w:rPr>
      <w:rFonts w:ascii="Arial" w:eastAsia="MS PGothic" w:hAnsi="Arial" w:cs="Arial"/>
      <w:i/>
      <w:color w:val="505150"/>
      <w:kern w:val="32"/>
      <w:szCs w:val="26"/>
      <w:u w:val="single"/>
    </w:rPr>
  </w:style>
  <w:style w:type="character" w:customStyle="1" w:styleId="Heading7Char">
    <w:name w:val="Heading 7 Char"/>
    <w:link w:val="Heading7"/>
    <w:rsid w:val="00A86A77"/>
    <w:rPr>
      <w:rFonts w:ascii="Arial" w:hAnsi="Arial" w:cs="Arial"/>
      <w:i/>
      <w:color w:val="505150"/>
      <w:kern w:val="32"/>
      <w:sz w:val="20"/>
    </w:rPr>
  </w:style>
  <w:style w:type="character" w:customStyle="1" w:styleId="Heading8Char">
    <w:name w:val="Heading 8 Char"/>
    <w:link w:val="Heading8"/>
    <w:rsid w:val="00A86A77"/>
    <w:rPr>
      <w:rFonts w:ascii="Arial" w:hAnsi="Arial" w:cs="Arial"/>
      <w:b/>
      <w:iCs/>
      <w:color w:val="505150"/>
      <w:kern w:val="32"/>
      <w:sz w:val="20"/>
    </w:rPr>
  </w:style>
  <w:style w:type="character" w:customStyle="1" w:styleId="Heading9Char">
    <w:name w:val="Heading 9 Char"/>
    <w:link w:val="Heading9"/>
    <w:rsid w:val="00A86A77"/>
    <w:rPr>
      <w:rFonts w:ascii="Arial" w:hAnsi="Arial" w:cs="Arial"/>
      <w:iCs/>
      <w:color w:val="505150"/>
      <w:kern w:val="32"/>
      <w:sz w:val="20"/>
      <w:u w:val="single"/>
    </w:rPr>
  </w:style>
  <w:style w:type="paragraph" w:styleId="BalloonText">
    <w:name w:val="Balloon Text"/>
    <w:basedOn w:val="Normal"/>
    <w:link w:val="BalloonTextChar"/>
    <w:uiPriority w:val="99"/>
    <w:semiHidden/>
    <w:unhideWhenUsed/>
    <w:rsid w:val="00D55C82"/>
    <w:rPr>
      <w:rFonts w:ascii="Lucida Grande" w:hAnsi="Lucida Grande" w:cs="Lucida Grande"/>
      <w:sz w:val="18"/>
      <w:szCs w:val="18"/>
    </w:rPr>
  </w:style>
  <w:style w:type="character" w:customStyle="1" w:styleId="BalloonTextChar">
    <w:name w:val="Balloon Text Char"/>
    <w:link w:val="BalloonText"/>
    <w:uiPriority w:val="99"/>
    <w:semiHidden/>
    <w:rsid w:val="00D55C82"/>
    <w:rPr>
      <w:rFonts w:ascii="Lucida Grande" w:hAnsi="Lucida Grande" w:cs="Lucida Grande"/>
      <w:sz w:val="18"/>
      <w:szCs w:val="18"/>
    </w:rPr>
  </w:style>
  <w:style w:type="paragraph" w:styleId="DocumentMap">
    <w:name w:val="Document Map"/>
    <w:basedOn w:val="Normal"/>
    <w:link w:val="DocumentMapChar"/>
    <w:uiPriority w:val="99"/>
    <w:semiHidden/>
    <w:unhideWhenUsed/>
    <w:rsid w:val="000C5C7F"/>
    <w:rPr>
      <w:rFonts w:ascii="Lucida Grande" w:hAnsi="Lucida Grande" w:cs="Lucida Grande"/>
    </w:rPr>
  </w:style>
  <w:style w:type="character" w:customStyle="1" w:styleId="DocumentMapChar">
    <w:name w:val="Document Map Char"/>
    <w:link w:val="DocumentMap"/>
    <w:uiPriority w:val="99"/>
    <w:semiHidden/>
    <w:rsid w:val="000C5C7F"/>
    <w:rPr>
      <w:rFonts w:ascii="Lucida Grande" w:hAnsi="Lucida Grande" w:cs="Lucida Grande"/>
    </w:rPr>
  </w:style>
  <w:style w:type="paragraph" w:styleId="TOCHeading">
    <w:name w:val="TOC Heading"/>
    <w:basedOn w:val="Heading1"/>
    <w:next w:val="Normal"/>
    <w:uiPriority w:val="39"/>
    <w:unhideWhenUsed/>
    <w:qFormat/>
    <w:rsid w:val="005B51A0"/>
    <w:pPr>
      <w:keepLines/>
      <w:spacing w:line="276" w:lineRule="auto"/>
      <w:outlineLvl w:val="9"/>
    </w:pPr>
    <w:rPr>
      <w:rFonts w:cs="Times New Roman"/>
      <w:kern w:val="0"/>
      <w:szCs w:val="28"/>
    </w:rPr>
  </w:style>
  <w:style w:type="paragraph" w:customStyle="1" w:styleId="ListNumbered">
    <w:name w:val="List Numbered"/>
    <w:qFormat/>
    <w:rsid w:val="0070353A"/>
    <w:pPr>
      <w:numPr>
        <w:numId w:val="34"/>
      </w:numPr>
      <w:spacing w:after="60"/>
    </w:pPr>
    <w:rPr>
      <w:rFonts w:ascii="Arial" w:hAnsi="Arial"/>
      <w:color w:val="505150"/>
      <w:sz w:val="22"/>
      <w:szCs w:val="22"/>
    </w:rPr>
  </w:style>
  <w:style w:type="paragraph" w:styleId="Footer">
    <w:name w:val="footer"/>
    <w:basedOn w:val="Normal"/>
    <w:link w:val="FooterChar"/>
    <w:uiPriority w:val="99"/>
    <w:unhideWhenUsed/>
    <w:rsid w:val="000973B5"/>
    <w:pPr>
      <w:tabs>
        <w:tab w:val="center" w:pos="4320"/>
        <w:tab w:val="right" w:pos="8640"/>
      </w:tabs>
      <w:spacing w:after="0"/>
    </w:pPr>
    <w:rPr>
      <w:sz w:val="16"/>
    </w:rPr>
  </w:style>
  <w:style w:type="character" w:customStyle="1" w:styleId="FooterChar">
    <w:name w:val="Footer Char"/>
    <w:link w:val="Footer"/>
    <w:uiPriority w:val="99"/>
    <w:rsid w:val="000973B5"/>
    <w:rPr>
      <w:rFonts w:ascii="Arial" w:hAnsi="Arial"/>
      <w:color w:val="505150"/>
      <w:sz w:val="16"/>
      <w:szCs w:val="22"/>
    </w:rPr>
  </w:style>
  <w:style w:type="character" w:styleId="PageNumber">
    <w:name w:val="page number"/>
    <w:uiPriority w:val="99"/>
    <w:semiHidden/>
    <w:unhideWhenUsed/>
    <w:rsid w:val="007C5E12"/>
  </w:style>
  <w:style w:type="paragraph" w:styleId="Title">
    <w:name w:val="Title"/>
    <w:aliases w:val="Title no spacing"/>
    <w:basedOn w:val="Normal"/>
    <w:link w:val="TitleChar"/>
    <w:qFormat/>
    <w:rsid w:val="001E4ED9"/>
    <w:pPr>
      <w:outlineLvl w:val="0"/>
    </w:pPr>
    <w:rPr>
      <w:rFonts w:cs="Arial"/>
      <w:b/>
      <w:bCs/>
      <w:caps/>
      <w:color w:val="005DAA"/>
      <w:kern w:val="28"/>
      <w:sz w:val="44"/>
      <w:szCs w:val="32"/>
    </w:rPr>
  </w:style>
  <w:style w:type="character" w:customStyle="1" w:styleId="TitleChar">
    <w:name w:val="Title Char"/>
    <w:aliases w:val="Title no spacing Char"/>
    <w:link w:val="Title"/>
    <w:rsid w:val="001E4ED9"/>
    <w:rPr>
      <w:rFonts w:ascii="Arial" w:hAnsi="Arial" w:cs="Arial"/>
      <w:b/>
      <w:bCs/>
      <w:caps/>
      <w:color w:val="005DAA"/>
      <w:kern w:val="28"/>
      <w:sz w:val="44"/>
      <w:szCs w:val="32"/>
    </w:rPr>
  </w:style>
  <w:style w:type="paragraph" w:styleId="Subtitle">
    <w:name w:val="Subtitle"/>
    <w:aliases w:val="Quote Blue"/>
    <w:next w:val="Normal"/>
    <w:link w:val="SubtitleChar"/>
    <w:qFormat/>
    <w:rsid w:val="0070353A"/>
    <w:pPr>
      <w:numPr>
        <w:ilvl w:val="1"/>
      </w:numPr>
      <w:spacing w:before="240" w:after="240"/>
      <w:ind w:left="720"/>
    </w:pPr>
    <w:rPr>
      <w:rFonts w:ascii="Arial" w:eastAsia="MS PGothic" w:hAnsi="Arial"/>
      <w:i/>
      <w:iCs/>
      <w:color w:val="0054A4"/>
      <w:sz w:val="22"/>
      <w:szCs w:val="24"/>
    </w:rPr>
  </w:style>
  <w:style w:type="character" w:customStyle="1" w:styleId="SubtitleChar">
    <w:name w:val="Subtitle Char"/>
    <w:aliases w:val="Quote Blue Char"/>
    <w:link w:val="Subtitle"/>
    <w:rsid w:val="0070353A"/>
    <w:rPr>
      <w:rFonts w:ascii="Arial" w:eastAsia="MS PGothic" w:hAnsi="Arial"/>
      <w:i/>
      <w:iCs/>
      <w:color w:val="0054A4"/>
      <w:sz w:val="22"/>
      <w:szCs w:val="24"/>
    </w:rPr>
  </w:style>
  <w:style w:type="character" w:styleId="Emphasis">
    <w:name w:val="Emphasis"/>
    <w:qFormat/>
    <w:rsid w:val="00A86A77"/>
    <w:rPr>
      <w:rFonts w:ascii="Arial" w:hAnsi="Arial"/>
      <w:b w:val="0"/>
      <w:i/>
      <w:iCs/>
      <w:color w:val="505150"/>
      <w:sz w:val="22"/>
    </w:rPr>
  </w:style>
  <w:style w:type="character" w:customStyle="1" w:styleId="BlueEmphasisItalic">
    <w:name w:val="Blue Emphasis Italic"/>
    <w:uiPriority w:val="21"/>
    <w:qFormat/>
    <w:rsid w:val="00A86A77"/>
    <w:rPr>
      <w:rFonts w:ascii="Arial" w:hAnsi="Arial"/>
      <w:b/>
      <w:bCs/>
      <w:i/>
      <w:iCs/>
      <w:color w:val="005DAA"/>
      <w:sz w:val="22"/>
    </w:rPr>
  </w:style>
  <w:style w:type="character" w:customStyle="1" w:styleId="RedEmphasis">
    <w:name w:val="Red Emphasis"/>
    <w:uiPriority w:val="31"/>
    <w:qFormat/>
    <w:rsid w:val="005B51A0"/>
    <w:rPr>
      <w:rFonts w:ascii="Arial" w:hAnsi="Arial"/>
      <w:color w:val="CF1C20"/>
      <w:sz w:val="22"/>
      <w:u w:val="none"/>
    </w:rPr>
  </w:style>
  <w:style w:type="character" w:customStyle="1" w:styleId="BoldREDUnderline">
    <w:name w:val="Bold RED Underline"/>
    <w:uiPriority w:val="32"/>
    <w:qFormat/>
    <w:rsid w:val="00F54B99"/>
    <w:rPr>
      <w:rFonts w:ascii="Arial" w:hAnsi="Arial"/>
      <w:b/>
      <w:bCs/>
      <w:caps/>
      <w:color w:val="CF1C20"/>
      <w:spacing w:val="5"/>
      <w:sz w:val="22"/>
      <w:u w:val="single"/>
    </w:rPr>
  </w:style>
  <w:style w:type="character" w:customStyle="1" w:styleId="BookTitleBlue">
    <w:name w:val="Book Title Blue"/>
    <w:uiPriority w:val="33"/>
    <w:qFormat/>
    <w:rsid w:val="00F67A73"/>
    <w:rPr>
      <w:rFonts w:ascii="Arial" w:hAnsi="Arial"/>
      <w:b/>
      <w:bCs/>
      <w:smallCaps/>
      <w:color w:val="005DAA"/>
      <w:spacing w:val="5"/>
      <w:sz w:val="24"/>
    </w:rPr>
  </w:style>
  <w:style w:type="paragraph" w:customStyle="1" w:styleId="List-">
    <w:name w:val="List -"/>
    <w:basedOn w:val="Normal"/>
    <w:next w:val="List"/>
    <w:rsid w:val="0070353A"/>
    <w:pPr>
      <w:numPr>
        <w:numId w:val="19"/>
      </w:numPr>
      <w:spacing w:after="60"/>
    </w:pPr>
  </w:style>
  <w:style w:type="paragraph" w:styleId="List">
    <w:name w:val="List"/>
    <w:basedOn w:val="Normal"/>
    <w:uiPriority w:val="99"/>
    <w:semiHidden/>
    <w:unhideWhenUsed/>
    <w:rsid w:val="00910BBE"/>
    <w:pPr>
      <w:ind w:left="360" w:hanging="360"/>
    </w:pPr>
  </w:style>
  <w:style w:type="character" w:styleId="Hyperlink">
    <w:name w:val="Hyperlink"/>
    <w:uiPriority w:val="99"/>
    <w:unhideWhenUsed/>
    <w:rsid w:val="0070353A"/>
    <w:rPr>
      <w:i/>
      <w:color w:val="005DAA"/>
      <w:u w:val="single"/>
    </w:rPr>
  </w:style>
  <w:style w:type="character" w:styleId="FollowedHyperlink">
    <w:name w:val="FollowedHyperlink"/>
    <w:uiPriority w:val="99"/>
    <w:semiHidden/>
    <w:unhideWhenUsed/>
    <w:rsid w:val="0041614B"/>
    <w:rPr>
      <w:color w:val="99CC00"/>
      <w:u w:val="single"/>
    </w:rPr>
  </w:style>
  <w:style w:type="paragraph" w:customStyle="1" w:styleId="StrongWithSpacing">
    <w:name w:val="Strong With Spacing"/>
    <w:basedOn w:val="Normal"/>
    <w:qFormat/>
    <w:rsid w:val="005B51A0"/>
    <w:pPr>
      <w:spacing w:line="360" w:lineRule="auto"/>
    </w:pPr>
    <w:rPr>
      <w:b/>
    </w:rPr>
  </w:style>
  <w:style w:type="paragraph" w:styleId="HTMLAddress">
    <w:name w:val="HTML Address"/>
    <w:basedOn w:val="Normal"/>
    <w:link w:val="HTMLAddressChar"/>
    <w:uiPriority w:val="99"/>
    <w:semiHidden/>
    <w:unhideWhenUsed/>
    <w:rsid w:val="00123DF3"/>
    <w:rPr>
      <w:i/>
      <w:iCs/>
    </w:rPr>
  </w:style>
  <w:style w:type="character" w:customStyle="1" w:styleId="HTMLAddressChar">
    <w:name w:val="HTML Address Char"/>
    <w:link w:val="HTMLAddress"/>
    <w:uiPriority w:val="99"/>
    <w:semiHidden/>
    <w:rsid w:val="00123DF3"/>
    <w:rPr>
      <w:rFonts w:ascii="Arial" w:hAnsi="Arial"/>
      <w:i/>
      <w:iCs/>
      <w:color w:val="505150"/>
      <w:sz w:val="22"/>
      <w:szCs w:val="24"/>
    </w:rPr>
  </w:style>
  <w:style w:type="paragraph" w:styleId="TOC1">
    <w:name w:val="toc 1"/>
    <w:next w:val="Normal"/>
    <w:uiPriority w:val="39"/>
    <w:unhideWhenUsed/>
    <w:qFormat/>
    <w:rsid w:val="00F67A73"/>
    <w:rPr>
      <w:rFonts w:ascii="Arial" w:hAnsi="Arial"/>
      <w:color w:val="505150"/>
      <w:sz w:val="22"/>
      <w:szCs w:val="22"/>
    </w:rPr>
  </w:style>
  <w:style w:type="paragraph" w:styleId="TOC2">
    <w:name w:val="toc 2"/>
    <w:next w:val="Normal"/>
    <w:autoRedefine/>
    <w:uiPriority w:val="39"/>
    <w:unhideWhenUsed/>
    <w:rsid w:val="00F67A73"/>
    <w:pPr>
      <w:ind w:left="220"/>
    </w:pPr>
    <w:rPr>
      <w:rFonts w:ascii="Arial" w:hAnsi="Arial"/>
      <w:color w:val="505150"/>
      <w:sz w:val="22"/>
      <w:szCs w:val="22"/>
    </w:rPr>
  </w:style>
  <w:style w:type="paragraph" w:styleId="TOC3">
    <w:name w:val="toc 3"/>
    <w:next w:val="Normal"/>
    <w:uiPriority w:val="39"/>
    <w:unhideWhenUsed/>
    <w:qFormat/>
    <w:rsid w:val="00F67A73"/>
    <w:pPr>
      <w:ind w:left="440"/>
    </w:pPr>
    <w:rPr>
      <w:rFonts w:ascii="Arial" w:hAnsi="Arial"/>
      <w:color w:val="505150"/>
      <w:sz w:val="22"/>
      <w:szCs w:val="22"/>
    </w:rPr>
  </w:style>
  <w:style w:type="paragraph" w:styleId="TOC4">
    <w:name w:val="toc 4"/>
    <w:next w:val="Normal"/>
    <w:autoRedefine/>
    <w:uiPriority w:val="39"/>
    <w:unhideWhenUsed/>
    <w:qFormat/>
    <w:rsid w:val="00F54B99"/>
    <w:pPr>
      <w:ind w:left="660"/>
    </w:pPr>
    <w:rPr>
      <w:rFonts w:ascii="Arial" w:hAnsi="Arial"/>
      <w:color w:val="505150"/>
      <w:sz w:val="22"/>
      <w:szCs w:val="22"/>
    </w:rPr>
  </w:style>
  <w:style w:type="paragraph" w:styleId="TOC5">
    <w:name w:val="toc 5"/>
    <w:next w:val="Normal"/>
    <w:autoRedefine/>
    <w:uiPriority w:val="39"/>
    <w:unhideWhenUsed/>
    <w:qFormat/>
    <w:rsid w:val="00F54B99"/>
    <w:pPr>
      <w:ind w:left="880"/>
    </w:pPr>
    <w:rPr>
      <w:rFonts w:ascii="Arial" w:hAnsi="Arial"/>
      <w:color w:val="505150"/>
      <w:sz w:val="22"/>
      <w:szCs w:val="22"/>
    </w:rPr>
  </w:style>
  <w:style w:type="paragraph" w:styleId="TOC6">
    <w:name w:val="toc 6"/>
    <w:next w:val="Normal"/>
    <w:uiPriority w:val="39"/>
    <w:unhideWhenUsed/>
    <w:qFormat/>
    <w:rsid w:val="00F54B99"/>
    <w:pPr>
      <w:ind w:left="1100"/>
    </w:pPr>
    <w:rPr>
      <w:rFonts w:ascii="Arial" w:hAnsi="Arial"/>
      <w:color w:val="505150"/>
      <w:sz w:val="22"/>
      <w:szCs w:val="22"/>
    </w:rPr>
  </w:style>
  <w:style w:type="paragraph" w:styleId="TOC7">
    <w:name w:val="toc 7"/>
    <w:next w:val="Normal"/>
    <w:uiPriority w:val="39"/>
    <w:unhideWhenUsed/>
    <w:qFormat/>
    <w:rsid w:val="00F54B99"/>
    <w:pPr>
      <w:ind w:left="1320"/>
    </w:pPr>
    <w:rPr>
      <w:rFonts w:ascii="Arial" w:hAnsi="Arial"/>
      <w:color w:val="505150"/>
      <w:sz w:val="22"/>
      <w:szCs w:val="22"/>
    </w:rPr>
  </w:style>
  <w:style w:type="paragraph" w:styleId="TOC8">
    <w:name w:val="toc 8"/>
    <w:next w:val="Normal"/>
    <w:autoRedefine/>
    <w:uiPriority w:val="39"/>
    <w:unhideWhenUsed/>
    <w:qFormat/>
    <w:rsid w:val="00F54B99"/>
    <w:pPr>
      <w:ind w:left="1540"/>
    </w:pPr>
    <w:rPr>
      <w:rFonts w:ascii="Arial" w:hAnsi="Arial"/>
      <w:color w:val="505150"/>
      <w:sz w:val="22"/>
      <w:szCs w:val="22"/>
    </w:rPr>
  </w:style>
  <w:style w:type="paragraph" w:styleId="TOC9">
    <w:name w:val="toc 9"/>
    <w:next w:val="Normal"/>
    <w:autoRedefine/>
    <w:uiPriority w:val="39"/>
    <w:unhideWhenUsed/>
    <w:qFormat/>
    <w:rsid w:val="00F54B99"/>
    <w:pPr>
      <w:ind w:left="1760"/>
    </w:pPr>
    <w:rPr>
      <w:rFonts w:ascii="Arial" w:hAnsi="Arial"/>
      <w:color w:val="505150"/>
      <w:sz w:val="22"/>
      <w:szCs w:val="22"/>
    </w:rPr>
  </w:style>
  <w:style w:type="paragraph" w:styleId="ListBullet">
    <w:name w:val="List Bullet"/>
    <w:basedOn w:val="Normal"/>
    <w:uiPriority w:val="99"/>
    <w:unhideWhenUsed/>
    <w:rsid w:val="0070353A"/>
    <w:pPr>
      <w:numPr>
        <w:numId w:val="16"/>
      </w:numPr>
      <w:spacing w:after="60"/>
      <w:ind w:left="720"/>
    </w:pPr>
  </w:style>
  <w:style w:type="character" w:customStyle="1" w:styleId="StrongBlue">
    <w:name w:val="Strong Blue"/>
    <w:qFormat/>
    <w:rsid w:val="005B51A0"/>
    <w:rPr>
      <w:rFonts w:ascii="Arial" w:hAnsi="Arial"/>
      <w:b/>
      <w:bCs/>
      <w:i w:val="0"/>
      <w:color w:val="005DAA"/>
      <w:sz w:val="22"/>
    </w:rPr>
  </w:style>
  <w:style w:type="paragraph" w:styleId="Caption">
    <w:name w:val="caption"/>
    <w:basedOn w:val="Normal"/>
    <w:next w:val="Normal"/>
    <w:link w:val="CaptionChar"/>
    <w:qFormat/>
    <w:rsid w:val="00A86A77"/>
    <w:pPr>
      <w:spacing w:before="120" w:after="120"/>
    </w:pPr>
    <w:rPr>
      <w:b/>
      <w:bCs/>
      <w:sz w:val="16"/>
      <w:szCs w:val="24"/>
    </w:rPr>
  </w:style>
  <w:style w:type="character" w:customStyle="1" w:styleId="CaptionChar">
    <w:name w:val="Caption Char"/>
    <w:link w:val="Caption"/>
    <w:rsid w:val="00A86A77"/>
    <w:rPr>
      <w:rFonts w:ascii="Arial" w:hAnsi="Arial"/>
      <w:b/>
      <w:bCs/>
      <w:color w:val="505150"/>
      <w:sz w:val="16"/>
    </w:rPr>
  </w:style>
  <w:style w:type="paragraph" w:styleId="Header">
    <w:name w:val="header"/>
    <w:basedOn w:val="Normal"/>
    <w:link w:val="HeaderChar"/>
    <w:uiPriority w:val="99"/>
    <w:unhideWhenUsed/>
    <w:rsid w:val="000973B5"/>
    <w:pPr>
      <w:tabs>
        <w:tab w:val="center" w:pos="4680"/>
        <w:tab w:val="right" w:pos="9360"/>
      </w:tabs>
      <w:spacing w:after="0"/>
    </w:pPr>
  </w:style>
  <w:style w:type="character" w:customStyle="1" w:styleId="HeaderChar">
    <w:name w:val="Header Char"/>
    <w:link w:val="Header"/>
    <w:uiPriority w:val="99"/>
    <w:rsid w:val="000973B5"/>
    <w:rPr>
      <w:rFonts w:ascii="Arial" w:hAnsi="Arial"/>
      <w:color w:val="505150"/>
      <w:sz w:val="22"/>
      <w:szCs w:val="22"/>
    </w:rPr>
  </w:style>
  <w:style w:type="paragraph" w:customStyle="1" w:styleId="DocumentTitle">
    <w:name w:val="Document Title"/>
    <w:basedOn w:val="Normal"/>
    <w:qFormat/>
    <w:rsid w:val="000973B5"/>
    <w:pPr>
      <w:spacing w:after="0"/>
      <w:jc w:val="right"/>
    </w:pPr>
    <w:rPr>
      <w:b/>
      <w:color w:val="005DAA"/>
      <w:sz w:val="28"/>
    </w:rPr>
  </w:style>
  <w:style w:type="paragraph" w:customStyle="1" w:styleId="DocumentDate">
    <w:name w:val="Document Date"/>
    <w:basedOn w:val="Normal"/>
    <w:qFormat/>
    <w:rsid w:val="000973B5"/>
    <w:pPr>
      <w:spacing w:after="0"/>
      <w:jc w:val="right"/>
    </w:pPr>
    <w:rPr>
      <w:sz w:val="18"/>
    </w:rPr>
  </w:style>
  <w:style w:type="paragraph" w:customStyle="1" w:styleId="BlueAllCaps">
    <w:name w:val="Blue All Caps"/>
    <w:basedOn w:val="Normal"/>
    <w:qFormat/>
    <w:rsid w:val="000973B5"/>
    <w:pPr>
      <w:spacing w:after="0"/>
    </w:pPr>
    <w:rPr>
      <w:rFonts w:cs="Arial"/>
      <w:color w:val="005DAA"/>
      <w:sz w:val="16"/>
      <w:szCs w:val="16"/>
    </w:rPr>
  </w:style>
  <w:style w:type="paragraph" w:customStyle="1" w:styleId="DateBlueLarge">
    <w:name w:val="Date Blue Large"/>
    <w:basedOn w:val="Normal"/>
    <w:qFormat/>
    <w:rsid w:val="00162286"/>
    <w:rPr>
      <w:rFonts w:cs="Arial"/>
      <w:color w:val="002B5C"/>
      <w:sz w:val="32"/>
      <w:szCs w:val="32"/>
    </w:rPr>
  </w:style>
  <w:style w:type="paragraph" w:customStyle="1" w:styleId="CDTITLE">
    <w:name w:val="CD TITLE"/>
    <w:qFormat/>
    <w:rsid w:val="00981601"/>
    <w:pPr>
      <w:jc w:val="right"/>
    </w:pPr>
    <w:rPr>
      <w:rFonts w:ascii="Arial" w:hAnsi="Arial"/>
      <w:b/>
      <w:bCs/>
      <w:caps/>
      <w:color w:val="5F8A25"/>
      <w:sz w:val="52"/>
      <w:szCs w:val="44"/>
    </w:rPr>
  </w:style>
  <w:style w:type="paragraph" w:customStyle="1" w:styleId="RATITLE">
    <w:name w:val="RA TITLE"/>
    <w:basedOn w:val="CDTITLE"/>
    <w:qFormat/>
    <w:rsid w:val="00D53019"/>
    <w:rPr>
      <w:color w:val="003F82"/>
    </w:rPr>
  </w:style>
  <w:style w:type="paragraph" w:customStyle="1" w:styleId="ESTTITLE">
    <w:name w:val="ES TTITLE"/>
    <w:basedOn w:val="CDTITLE"/>
    <w:qFormat/>
    <w:rsid w:val="00B7568D"/>
    <w:rPr>
      <w:color w:val="007EA6"/>
    </w:rPr>
  </w:style>
  <w:style w:type="paragraph" w:customStyle="1" w:styleId="MTSTITLE">
    <w:name w:val="MTS TITLE"/>
    <w:basedOn w:val="CDTITLE"/>
    <w:qFormat/>
    <w:rsid w:val="007E7D2E"/>
    <w:rPr>
      <w:color w:val="BA1C20"/>
    </w:rPr>
  </w:style>
  <w:style w:type="character" w:styleId="Strong">
    <w:name w:val="Strong"/>
    <w:uiPriority w:val="22"/>
    <w:qFormat/>
    <w:rsid w:val="00981601"/>
    <w:rPr>
      <w:b/>
      <w:bCs/>
    </w:rPr>
  </w:style>
  <w:style w:type="character" w:styleId="BookTitle">
    <w:name w:val="Book Title"/>
    <w:uiPriority w:val="69"/>
    <w:qFormat/>
    <w:rsid w:val="00981601"/>
    <w:rPr>
      <w:b/>
      <w:bCs/>
      <w:smallCaps/>
      <w:spacing w:val="5"/>
    </w:rPr>
  </w:style>
  <w:style w:type="paragraph" w:styleId="Quote">
    <w:name w:val="Quote"/>
    <w:basedOn w:val="Normal"/>
    <w:next w:val="Normal"/>
    <w:link w:val="QuoteChar"/>
    <w:uiPriority w:val="73"/>
    <w:qFormat/>
    <w:rsid w:val="00E94146"/>
    <w:rPr>
      <w:i/>
      <w:iCs/>
      <w:color w:val="000000"/>
    </w:rPr>
  </w:style>
  <w:style w:type="character" w:customStyle="1" w:styleId="QuoteChar">
    <w:name w:val="Quote Char"/>
    <w:link w:val="Quote"/>
    <w:uiPriority w:val="73"/>
    <w:rsid w:val="00E94146"/>
    <w:rPr>
      <w:rFonts w:ascii="Arial" w:hAnsi="Arial"/>
      <w:i/>
      <w:iCs/>
      <w:color w:val="000000"/>
      <w:sz w:val="22"/>
      <w:szCs w:val="22"/>
    </w:rPr>
  </w:style>
  <w:style w:type="paragraph" w:styleId="ListParagraph">
    <w:name w:val="List Paragraph"/>
    <w:basedOn w:val="Normal"/>
    <w:uiPriority w:val="72"/>
    <w:qFormat/>
    <w:rsid w:val="00E94146"/>
    <w:pPr>
      <w:ind w:left="720"/>
      <w:contextualSpacing/>
    </w:pPr>
  </w:style>
  <w:style w:type="paragraph" w:styleId="Index1">
    <w:name w:val="index 1"/>
    <w:basedOn w:val="Normal"/>
    <w:next w:val="Normal"/>
    <w:autoRedefine/>
    <w:uiPriority w:val="99"/>
    <w:unhideWhenUsed/>
    <w:rsid w:val="00AE71A9"/>
    <w:pPr>
      <w:ind w:left="220" w:hanging="220"/>
    </w:pPr>
  </w:style>
  <w:style w:type="paragraph" w:styleId="Index2">
    <w:name w:val="index 2"/>
    <w:basedOn w:val="Normal"/>
    <w:next w:val="Normal"/>
    <w:autoRedefine/>
    <w:uiPriority w:val="99"/>
    <w:unhideWhenUsed/>
    <w:rsid w:val="00AE71A9"/>
    <w:pPr>
      <w:ind w:left="440" w:hanging="220"/>
    </w:pPr>
  </w:style>
  <w:style w:type="paragraph" w:styleId="Index3">
    <w:name w:val="index 3"/>
    <w:basedOn w:val="Normal"/>
    <w:next w:val="Normal"/>
    <w:autoRedefine/>
    <w:uiPriority w:val="99"/>
    <w:unhideWhenUsed/>
    <w:rsid w:val="00AE71A9"/>
    <w:pPr>
      <w:ind w:left="660" w:hanging="220"/>
    </w:pPr>
  </w:style>
  <w:style w:type="paragraph" w:styleId="Index4">
    <w:name w:val="index 4"/>
    <w:basedOn w:val="Normal"/>
    <w:next w:val="Normal"/>
    <w:autoRedefine/>
    <w:uiPriority w:val="99"/>
    <w:unhideWhenUsed/>
    <w:rsid w:val="00AE71A9"/>
    <w:pPr>
      <w:ind w:left="880" w:hanging="220"/>
    </w:pPr>
  </w:style>
  <w:style w:type="paragraph" w:styleId="Index5">
    <w:name w:val="index 5"/>
    <w:basedOn w:val="Normal"/>
    <w:next w:val="Normal"/>
    <w:autoRedefine/>
    <w:uiPriority w:val="99"/>
    <w:unhideWhenUsed/>
    <w:rsid w:val="00AE71A9"/>
    <w:pPr>
      <w:ind w:left="1100" w:hanging="220"/>
    </w:pPr>
  </w:style>
  <w:style w:type="paragraph" w:styleId="Index6">
    <w:name w:val="index 6"/>
    <w:basedOn w:val="Normal"/>
    <w:next w:val="Normal"/>
    <w:autoRedefine/>
    <w:uiPriority w:val="99"/>
    <w:unhideWhenUsed/>
    <w:rsid w:val="00AE71A9"/>
    <w:pPr>
      <w:ind w:left="1320" w:hanging="220"/>
    </w:pPr>
  </w:style>
  <w:style w:type="paragraph" w:styleId="Index7">
    <w:name w:val="index 7"/>
    <w:basedOn w:val="Normal"/>
    <w:next w:val="Normal"/>
    <w:autoRedefine/>
    <w:uiPriority w:val="99"/>
    <w:unhideWhenUsed/>
    <w:rsid w:val="00AE71A9"/>
    <w:pPr>
      <w:ind w:left="1540" w:hanging="220"/>
    </w:pPr>
  </w:style>
  <w:style w:type="paragraph" w:styleId="Index8">
    <w:name w:val="index 8"/>
    <w:basedOn w:val="Normal"/>
    <w:next w:val="Normal"/>
    <w:autoRedefine/>
    <w:uiPriority w:val="99"/>
    <w:unhideWhenUsed/>
    <w:rsid w:val="00AE71A9"/>
    <w:pPr>
      <w:ind w:left="1760" w:hanging="220"/>
    </w:pPr>
  </w:style>
  <w:style w:type="paragraph" w:styleId="Index9">
    <w:name w:val="index 9"/>
    <w:basedOn w:val="Normal"/>
    <w:next w:val="Normal"/>
    <w:autoRedefine/>
    <w:uiPriority w:val="99"/>
    <w:unhideWhenUsed/>
    <w:rsid w:val="00AE71A9"/>
    <w:pPr>
      <w:ind w:left="1980" w:hanging="220"/>
    </w:pPr>
  </w:style>
  <w:style w:type="paragraph" w:styleId="IndexHeading">
    <w:name w:val="index heading"/>
    <w:basedOn w:val="Normal"/>
    <w:next w:val="Index1"/>
    <w:uiPriority w:val="99"/>
    <w:unhideWhenUsed/>
    <w:rsid w:val="00AE71A9"/>
  </w:style>
  <w:style w:type="character" w:customStyle="1" w:styleId="title2ndline">
    <w:name w:val="title 2nd line"/>
    <w:basedOn w:val="Strong"/>
    <w:uiPriority w:val="1"/>
    <w:qFormat/>
    <w:rsid w:val="0060703C"/>
    <w:rPr>
      <w:rFonts w:ascii="Arial" w:hAnsi="Arial"/>
      <w:b/>
      <w:bCs/>
      <w:i/>
      <w:sz w:val="24"/>
    </w:rPr>
  </w:style>
  <w:style w:type="paragraph" w:styleId="NoSpacing">
    <w:name w:val="No Spacing"/>
    <w:uiPriority w:val="1"/>
    <w:qFormat/>
    <w:rsid w:val="003A08FC"/>
    <w:rPr>
      <w:rFonts w:ascii="Arial" w:hAnsi="Arial"/>
      <w:color w:val="505150"/>
      <w:sz w:val="22"/>
      <w:szCs w:val="22"/>
    </w:rPr>
  </w:style>
  <w:style w:type="table" w:styleId="TableGrid">
    <w:name w:val="Table Grid"/>
    <w:basedOn w:val="TableNormal"/>
    <w:uiPriority w:val="59"/>
    <w:rsid w:val="005C7A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23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6427">
      <w:bodyDiv w:val="1"/>
      <w:marLeft w:val="0"/>
      <w:marRight w:val="0"/>
      <w:marTop w:val="0"/>
      <w:marBottom w:val="0"/>
      <w:divBdr>
        <w:top w:val="none" w:sz="0" w:space="0" w:color="auto"/>
        <w:left w:val="none" w:sz="0" w:space="0" w:color="auto"/>
        <w:bottom w:val="none" w:sz="0" w:space="0" w:color="auto"/>
        <w:right w:val="none" w:sz="0" w:space="0" w:color="auto"/>
      </w:divBdr>
    </w:div>
    <w:div w:id="47070712">
      <w:bodyDiv w:val="1"/>
      <w:marLeft w:val="0"/>
      <w:marRight w:val="0"/>
      <w:marTop w:val="0"/>
      <w:marBottom w:val="0"/>
      <w:divBdr>
        <w:top w:val="none" w:sz="0" w:space="0" w:color="auto"/>
        <w:left w:val="none" w:sz="0" w:space="0" w:color="auto"/>
        <w:bottom w:val="none" w:sz="0" w:space="0" w:color="auto"/>
        <w:right w:val="none" w:sz="0" w:space="0" w:color="auto"/>
      </w:divBdr>
    </w:div>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200553962">
      <w:bodyDiv w:val="1"/>
      <w:marLeft w:val="0"/>
      <w:marRight w:val="0"/>
      <w:marTop w:val="0"/>
      <w:marBottom w:val="0"/>
      <w:divBdr>
        <w:top w:val="none" w:sz="0" w:space="0" w:color="auto"/>
        <w:left w:val="none" w:sz="0" w:space="0" w:color="auto"/>
        <w:bottom w:val="none" w:sz="0" w:space="0" w:color="auto"/>
        <w:right w:val="none" w:sz="0" w:space="0" w:color="auto"/>
      </w:divBdr>
      <w:divsChild>
        <w:div w:id="608047505">
          <w:marLeft w:val="0"/>
          <w:marRight w:val="0"/>
          <w:marTop w:val="0"/>
          <w:marBottom w:val="0"/>
          <w:divBdr>
            <w:top w:val="none" w:sz="0" w:space="0" w:color="auto"/>
            <w:left w:val="none" w:sz="0" w:space="0" w:color="auto"/>
            <w:bottom w:val="none" w:sz="0" w:space="0" w:color="auto"/>
            <w:right w:val="none" w:sz="0" w:space="0" w:color="auto"/>
          </w:divBdr>
          <w:divsChild>
            <w:div w:id="1901867896">
              <w:marLeft w:val="0"/>
              <w:marRight w:val="0"/>
              <w:marTop w:val="0"/>
              <w:marBottom w:val="0"/>
              <w:divBdr>
                <w:top w:val="none" w:sz="0" w:space="0" w:color="auto"/>
                <w:left w:val="none" w:sz="0" w:space="0" w:color="auto"/>
                <w:bottom w:val="none" w:sz="0" w:space="0" w:color="auto"/>
                <w:right w:val="none" w:sz="0" w:space="0" w:color="auto"/>
              </w:divBdr>
              <w:divsChild>
                <w:div w:id="13580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752">
          <w:marLeft w:val="0"/>
          <w:marRight w:val="0"/>
          <w:marTop w:val="0"/>
          <w:marBottom w:val="0"/>
          <w:divBdr>
            <w:top w:val="none" w:sz="0" w:space="0" w:color="auto"/>
            <w:left w:val="none" w:sz="0" w:space="0" w:color="auto"/>
            <w:bottom w:val="none" w:sz="0" w:space="0" w:color="auto"/>
            <w:right w:val="none" w:sz="0" w:space="0" w:color="auto"/>
          </w:divBdr>
          <w:divsChild>
            <w:div w:id="20820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67633">
      <w:bodyDiv w:val="1"/>
      <w:marLeft w:val="0"/>
      <w:marRight w:val="0"/>
      <w:marTop w:val="0"/>
      <w:marBottom w:val="0"/>
      <w:divBdr>
        <w:top w:val="none" w:sz="0" w:space="0" w:color="auto"/>
        <w:left w:val="none" w:sz="0" w:space="0" w:color="auto"/>
        <w:bottom w:val="none" w:sz="0" w:space="0" w:color="auto"/>
        <w:right w:val="none" w:sz="0" w:space="0" w:color="auto"/>
      </w:divBdr>
      <w:divsChild>
        <w:div w:id="875191888">
          <w:marLeft w:val="0"/>
          <w:marRight w:val="0"/>
          <w:marTop w:val="0"/>
          <w:marBottom w:val="0"/>
          <w:divBdr>
            <w:top w:val="none" w:sz="0" w:space="0" w:color="auto"/>
            <w:left w:val="none" w:sz="0" w:space="0" w:color="auto"/>
            <w:bottom w:val="none" w:sz="0" w:space="0" w:color="auto"/>
            <w:right w:val="none" w:sz="0" w:space="0" w:color="auto"/>
          </w:divBdr>
          <w:divsChild>
            <w:div w:id="173693503">
              <w:marLeft w:val="0"/>
              <w:marRight w:val="0"/>
              <w:marTop w:val="0"/>
              <w:marBottom w:val="0"/>
              <w:divBdr>
                <w:top w:val="none" w:sz="0" w:space="0" w:color="auto"/>
                <w:left w:val="none" w:sz="0" w:space="0" w:color="auto"/>
                <w:bottom w:val="none" w:sz="0" w:space="0" w:color="auto"/>
                <w:right w:val="none" w:sz="0" w:space="0" w:color="auto"/>
              </w:divBdr>
              <w:divsChild>
                <w:div w:id="135588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4530">
          <w:marLeft w:val="0"/>
          <w:marRight w:val="0"/>
          <w:marTop w:val="0"/>
          <w:marBottom w:val="0"/>
          <w:divBdr>
            <w:top w:val="none" w:sz="0" w:space="0" w:color="auto"/>
            <w:left w:val="none" w:sz="0" w:space="0" w:color="auto"/>
            <w:bottom w:val="none" w:sz="0" w:space="0" w:color="auto"/>
            <w:right w:val="none" w:sz="0" w:space="0" w:color="auto"/>
          </w:divBdr>
          <w:divsChild>
            <w:div w:id="13819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1943">
      <w:bodyDiv w:val="1"/>
      <w:marLeft w:val="0"/>
      <w:marRight w:val="0"/>
      <w:marTop w:val="0"/>
      <w:marBottom w:val="0"/>
      <w:divBdr>
        <w:top w:val="none" w:sz="0" w:space="0" w:color="auto"/>
        <w:left w:val="none" w:sz="0" w:space="0" w:color="auto"/>
        <w:bottom w:val="none" w:sz="0" w:space="0" w:color="auto"/>
        <w:right w:val="none" w:sz="0" w:space="0" w:color="auto"/>
      </w:divBdr>
    </w:div>
    <w:div w:id="497422948">
      <w:bodyDiv w:val="1"/>
      <w:marLeft w:val="0"/>
      <w:marRight w:val="0"/>
      <w:marTop w:val="0"/>
      <w:marBottom w:val="0"/>
      <w:divBdr>
        <w:top w:val="none" w:sz="0" w:space="0" w:color="auto"/>
        <w:left w:val="none" w:sz="0" w:space="0" w:color="auto"/>
        <w:bottom w:val="none" w:sz="0" w:space="0" w:color="auto"/>
        <w:right w:val="none" w:sz="0" w:space="0" w:color="auto"/>
      </w:divBdr>
    </w:div>
    <w:div w:id="781538305">
      <w:bodyDiv w:val="1"/>
      <w:marLeft w:val="0"/>
      <w:marRight w:val="0"/>
      <w:marTop w:val="0"/>
      <w:marBottom w:val="0"/>
      <w:divBdr>
        <w:top w:val="none" w:sz="0" w:space="0" w:color="auto"/>
        <w:left w:val="none" w:sz="0" w:space="0" w:color="auto"/>
        <w:bottom w:val="none" w:sz="0" w:space="0" w:color="auto"/>
        <w:right w:val="none" w:sz="0" w:space="0" w:color="auto"/>
      </w:divBdr>
    </w:div>
    <w:div w:id="977228499">
      <w:bodyDiv w:val="1"/>
      <w:marLeft w:val="0"/>
      <w:marRight w:val="0"/>
      <w:marTop w:val="0"/>
      <w:marBottom w:val="0"/>
      <w:divBdr>
        <w:top w:val="none" w:sz="0" w:space="0" w:color="auto"/>
        <w:left w:val="none" w:sz="0" w:space="0" w:color="auto"/>
        <w:bottom w:val="none" w:sz="0" w:space="0" w:color="auto"/>
        <w:right w:val="none" w:sz="0" w:space="0" w:color="auto"/>
      </w:divBdr>
    </w:div>
    <w:div w:id="1051072108">
      <w:bodyDiv w:val="1"/>
      <w:marLeft w:val="0"/>
      <w:marRight w:val="0"/>
      <w:marTop w:val="0"/>
      <w:marBottom w:val="0"/>
      <w:divBdr>
        <w:top w:val="none" w:sz="0" w:space="0" w:color="auto"/>
        <w:left w:val="none" w:sz="0" w:space="0" w:color="auto"/>
        <w:bottom w:val="none" w:sz="0" w:space="0" w:color="auto"/>
        <w:right w:val="none" w:sz="0" w:space="0" w:color="auto"/>
      </w:divBdr>
    </w:div>
    <w:div w:id="1326861014">
      <w:bodyDiv w:val="1"/>
      <w:marLeft w:val="0"/>
      <w:marRight w:val="0"/>
      <w:marTop w:val="0"/>
      <w:marBottom w:val="0"/>
      <w:divBdr>
        <w:top w:val="none" w:sz="0" w:space="0" w:color="auto"/>
        <w:left w:val="none" w:sz="0" w:space="0" w:color="auto"/>
        <w:bottom w:val="none" w:sz="0" w:space="0" w:color="auto"/>
        <w:right w:val="none" w:sz="0" w:space="0" w:color="auto"/>
      </w:divBdr>
      <w:divsChild>
        <w:div w:id="831989563">
          <w:marLeft w:val="0"/>
          <w:marRight w:val="0"/>
          <w:marTop w:val="0"/>
          <w:marBottom w:val="0"/>
          <w:divBdr>
            <w:top w:val="none" w:sz="0" w:space="0" w:color="auto"/>
            <w:left w:val="none" w:sz="0" w:space="0" w:color="auto"/>
            <w:bottom w:val="none" w:sz="0" w:space="0" w:color="auto"/>
            <w:right w:val="none" w:sz="0" w:space="0" w:color="auto"/>
          </w:divBdr>
          <w:divsChild>
            <w:div w:id="2055617178">
              <w:marLeft w:val="0"/>
              <w:marRight w:val="0"/>
              <w:marTop w:val="0"/>
              <w:marBottom w:val="0"/>
              <w:divBdr>
                <w:top w:val="none" w:sz="0" w:space="0" w:color="auto"/>
                <w:left w:val="none" w:sz="0" w:space="0" w:color="auto"/>
                <w:bottom w:val="none" w:sz="0" w:space="0" w:color="auto"/>
                <w:right w:val="none" w:sz="0" w:space="0" w:color="auto"/>
              </w:divBdr>
            </w:div>
          </w:divsChild>
        </w:div>
        <w:div w:id="175923152">
          <w:marLeft w:val="0"/>
          <w:marRight w:val="0"/>
          <w:marTop w:val="0"/>
          <w:marBottom w:val="0"/>
          <w:divBdr>
            <w:top w:val="none" w:sz="0" w:space="0" w:color="auto"/>
            <w:left w:val="none" w:sz="0" w:space="0" w:color="auto"/>
            <w:bottom w:val="none" w:sz="0" w:space="0" w:color="auto"/>
            <w:right w:val="none" w:sz="0" w:space="0" w:color="auto"/>
          </w:divBdr>
          <w:divsChild>
            <w:div w:id="5971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5987">
      <w:bodyDiv w:val="1"/>
      <w:marLeft w:val="0"/>
      <w:marRight w:val="0"/>
      <w:marTop w:val="0"/>
      <w:marBottom w:val="0"/>
      <w:divBdr>
        <w:top w:val="none" w:sz="0" w:space="0" w:color="auto"/>
        <w:left w:val="none" w:sz="0" w:space="0" w:color="auto"/>
        <w:bottom w:val="none" w:sz="0" w:space="0" w:color="auto"/>
        <w:right w:val="none" w:sz="0" w:space="0" w:color="auto"/>
      </w:divBdr>
    </w:div>
    <w:div w:id="1560051314">
      <w:bodyDiv w:val="1"/>
      <w:marLeft w:val="0"/>
      <w:marRight w:val="0"/>
      <w:marTop w:val="0"/>
      <w:marBottom w:val="0"/>
      <w:divBdr>
        <w:top w:val="none" w:sz="0" w:space="0" w:color="auto"/>
        <w:left w:val="none" w:sz="0" w:space="0" w:color="auto"/>
        <w:bottom w:val="none" w:sz="0" w:space="0" w:color="auto"/>
        <w:right w:val="none" w:sz="0" w:space="0" w:color="auto"/>
      </w:divBdr>
    </w:div>
    <w:div w:id="1647121308">
      <w:bodyDiv w:val="1"/>
      <w:marLeft w:val="0"/>
      <w:marRight w:val="0"/>
      <w:marTop w:val="0"/>
      <w:marBottom w:val="0"/>
      <w:divBdr>
        <w:top w:val="none" w:sz="0" w:space="0" w:color="auto"/>
        <w:left w:val="none" w:sz="0" w:space="0" w:color="auto"/>
        <w:bottom w:val="none" w:sz="0" w:space="0" w:color="auto"/>
        <w:right w:val="none" w:sz="0" w:space="0" w:color="auto"/>
      </w:divBdr>
      <w:divsChild>
        <w:div w:id="1031804422">
          <w:marLeft w:val="0"/>
          <w:marRight w:val="0"/>
          <w:marTop w:val="0"/>
          <w:marBottom w:val="0"/>
          <w:divBdr>
            <w:top w:val="none" w:sz="0" w:space="0" w:color="auto"/>
            <w:left w:val="none" w:sz="0" w:space="0" w:color="auto"/>
            <w:bottom w:val="none" w:sz="0" w:space="0" w:color="auto"/>
            <w:right w:val="none" w:sz="0" w:space="0" w:color="auto"/>
          </w:divBdr>
          <w:divsChild>
            <w:div w:id="125247241">
              <w:marLeft w:val="0"/>
              <w:marRight w:val="0"/>
              <w:marTop w:val="0"/>
              <w:marBottom w:val="0"/>
              <w:divBdr>
                <w:top w:val="none" w:sz="0" w:space="0" w:color="auto"/>
                <w:left w:val="none" w:sz="0" w:space="0" w:color="auto"/>
                <w:bottom w:val="none" w:sz="0" w:space="0" w:color="auto"/>
                <w:right w:val="none" w:sz="0" w:space="0" w:color="auto"/>
              </w:divBdr>
              <w:divsChild>
                <w:div w:id="1942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53552">
          <w:marLeft w:val="0"/>
          <w:marRight w:val="0"/>
          <w:marTop w:val="0"/>
          <w:marBottom w:val="0"/>
          <w:divBdr>
            <w:top w:val="none" w:sz="0" w:space="0" w:color="auto"/>
            <w:left w:val="none" w:sz="0" w:space="0" w:color="auto"/>
            <w:bottom w:val="none" w:sz="0" w:space="0" w:color="auto"/>
            <w:right w:val="none" w:sz="0" w:space="0" w:color="auto"/>
          </w:divBdr>
          <w:divsChild>
            <w:div w:id="164693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5419">
      <w:bodyDiv w:val="1"/>
      <w:marLeft w:val="0"/>
      <w:marRight w:val="0"/>
      <w:marTop w:val="0"/>
      <w:marBottom w:val="0"/>
      <w:divBdr>
        <w:top w:val="none" w:sz="0" w:space="0" w:color="auto"/>
        <w:left w:val="none" w:sz="0" w:space="0" w:color="auto"/>
        <w:bottom w:val="none" w:sz="0" w:space="0" w:color="auto"/>
        <w:right w:val="none" w:sz="0" w:space="0" w:color="auto"/>
      </w:divBdr>
    </w:div>
    <w:div w:id="1801875749">
      <w:bodyDiv w:val="1"/>
      <w:marLeft w:val="0"/>
      <w:marRight w:val="0"/>
      <w:marTop w:val="0"/>
      <w:marBottom w:val="0"/>
      <w:divBdr>
        <w:top w:val="none" w:sz="0" w:space="0" w:color="auto"/>
        <w:left w:val="none" w:sz="0" w:space="0" w:color="auto"/>
        <w:bottom w:val="none" w:sz="0" w:space="0" w:color="auto"/>
        <w:right w:val="none" w:sz="0" w:space="0" w:color="auto"/>
      </w:divBdr>
    </w:div>
    <w:div w:id="1849446536">
      <w:bodyDiv w:val="1"/>
      <w:marLeft w:val="0"/>
      <w:marRight w:val="0"/>
      <w:marTop w:val="0"/>
      <w:marBottom w:val="0"/>
      <w:divBdr>
        <w:top w:val="none" w:sz="0" w:space="0" w:color="auto"/>
        <w:left w:val="none" w:sz="0" w:space="0" w:color="auto"/>
        <w:bottom w:val="none" w:sz="0" w:space="0" w:color="auto"/>
        <w:right w:val="none" w:sz="0" w:space="0" w:color="auto"/>
      </w:divBdr>
    </w:div>
    <w:div w:id="1855461377">
      <w:bodyDiv w:val="1"/>
      <w:marLeft w:val="0"/>
      <w:marRight w:val="0"/>
      <w:marTop w:val="0"/>
      <w:marBottom w:val="0"/>
      <w:divBdr>
        <w:top w:val="none" w:sz="0" w:space="0" w:color="auto"/>
        <w:left w:val="none" w:sz="0" w:space="0" w:color="auto"/>
        <w:bottom w:val="none" w:sz="0" w:space="0" w:color="auto"/>
        <w:right w:val="none" w:sz="0" w:space="0" w:color="auto"/>
      </w:divBdr>
    </w:div>
    <w:div w:id="1869952011">
      <w:bodyDiv w:val="1"/>
      <w:marLeft w:val="0"/>
      <w:marRight w:val="0"/>
      <w:marTop w:val="0"/>
      <w:marBottom w:val="0"/>
      <w:divBdr>
        <w:top w:val="none" w:sz="0" w:space="0" w:color="auto"/>
        <w:left w:val="none" w:sz="0" w:space="0" w:color="auto"/>
        <w:bottom w:val="none" w:sz="0" w:space="0" w:color="auto"/>
        <w:right w:val="none" w:sz="0" w:space="0" w:color="auto"/>
      </w:divBdr>
    </w:div>
    <w:div w:id="1883901806">
      <w:bodyDiv w:val="1"/>
      <w:marLeft w:val="0"/>
      <w:marRight w:val="0"/>
      <w:marTop w:val="0"/>
      <w:marBottom w:val="0"/>
      <w:divBdr>
        <w:top w:val="none" w:sz="0" w:space="0" w:color="auto"/>
        <w:left w:val="none" w:sz="0" w:space="0" w:color="auto"/>
        <w:bottom w:val="none" w:sz="0" w:space="0" w:color="auto"/>
        <w:right w:val="none" w:sz="0" w:space="0" w:color="auto"/>
      </w:divBdr>
    </w:div>
    <w:div w:id="2106152550">
      <w:bodyDiv w:val="1"/>
      <w:marLeft w:val="0"/>
      <w:marRight w:val="0"/>
      <w:marTop w:val="0"/>
      <w:marBottom w:val="0"/>
      <w:divBdr>
        <w:top w:val="none" w:sz="0" w:space="0" w:color="auto"/>
        <w:left w:val="none" w:sz="0" w:space="0" w:color="auto"/>
        <w:bottom w:val="none" w:sz="0" w:space="0" w:color="auto"/>
        <w:right w:val="none" w:sz="0" w:space="0" w:color="auto"/>
      </w:divBdr>
      <w:divsChild>
        <w:div w:id="904267620">
          <w:marLeft w:val="0"/>
          <w:marRight w:val="0"/>
          <w:marTop w:val="0"/>
          <w:marBottom w:val="0"/>
          <w:divBdr>
            <w:top w:val="none" w:sz="0" w:space="0" w:color="auto"/>
            <w:left w:val="none" w:sz="0" w:space="0" w:color="auto"/>
            <w:bottom w:val="none" w:sz="0" w:space="0" w:color="auto"/>
            <w:right w:val="none" w:sz="0" w:space="0" w:color="auto"/>
          </w:divBdr>
          <w:divsChild>
            <w:div w:id="449589890">
              <w:marLeft w:val="0"/>
              <w:marRight w:val="0"/>
              <w:marTop w:val="0"/>
              <w:marBottom w:val="0"/>
              <w:divBdr>
                <w:top w:val="none" w:sz="0" w:space="0" w:color="auto"/>
                <w:left w:val="none" w:sz="0" w:space="0" w:color="auto"/>
                <w:bottom w:val="none" w:sz="0" w:space="0" w:color="auto"/>
                <w:right w:val="none" w:sz="0" w:space="0" w:color="auto"/>
              </w:divBdr>
            </w:div>
          </w:divsChild>
        </w:div>
        <w:div w:id="691565950">
          <w:marLeft w:val="0"/>
          <w:marRight w:val="0"/>
          <w:marTop w:val="0"/>
          <w:marBottom w:val="0"/>
          <w:divBdr>
            <w:top w:val="none" w:sz="0" w:space="0" w:color="auto"/>
            <w:left w:val="none" w:sz="0" w:space="0" w:color="auto"/>
            <w:bottom w:val="none" w:sz="0" w:space="0" w:color="auto"/>
            <w:right w:val="none" w:sz="0" w:space="0" w:color="auto"/>
          </w:divBdr>
          <w:divsChild>
            <w:div w:id="726758753">
              <w:marLeft w:val="0"/>
              <w:marRight w:val="0"/>
              <w:marTop w:val="0"/>
              <w:marBottom w:val="0"/>
              <w:divBdr>
                <w:top w:val="none" w:sz="0" w:space="0" w:color="auto"/>
                <w:left w:val="none" w:sz="0" w:space="0" w:color="auto"/>
                <w:bottom w:val="none" w:sz="0" w:space="0" w:color="auto"/>
                <w:right w:val="none" w:sz="0" w:space="0" w:color="auto"/>
              </w:divBdr>
              <w:divsChild>
                <w:div w:id="2566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support.microsoft.com/en-us/windows/use-snipping-tool-to-capture-screenshots-00246869-1843-655f-f220-97299b865f6b"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support.apple.com/en-us/HT201361"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mailto:public.info@metc.state.mn.u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Z:\Applic\Office03\TEMPLATE\Council\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174C3F4-725C-4128-B987-2892F5838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Z:\Applic\Office03\TEMPLATE\Council\Report Template.dotx</Template>
  <TotalTime>3</TotalTime>
  <Pages>7</Pages>
  <Words>822</Words>
  <Characters>4688</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METROPOLITAN COUNCIL</Company>
  <LinksUpToDate>false</LinksUpToDate>
  <CharactersWithSpaces>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Ryba-Tures, Krysten</dc:creator>
  <cp:lastModifiedBy>Esch, Ellen</cp:lastModifiedBy>
  <cp:revision>2</cp:revision>
  <cp:lastPrinted>2021-11-19T16:35:00Z</cp:lastPrinted>
  <dcterms:created xsi:type="dcterms:W3CDTF">2022-01-06T23:53:00Z</dcterms:created>
  <dcterms:modified xsi:type="dcterms:W3CDTF">2022-01-06T23:53:00Z</dcterms:modified>
</cp:coreProperties>
</file>